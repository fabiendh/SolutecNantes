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B49C5" w:rsidR="009C444A" w:rsidP="008A7EF5" w:rsidRDefault="008069C0">
      <w:pPr>
        <w:pStyle w:val="CV-Normal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1150573</wp:posOffset>
                </wp:positionH>
                <wp:positionV relativeFrom="paragraph">
                  <wp:posOffset>-28575</wp:posOffset>
                </wp:positionV>
                <wp:extent cx="3435350" cy="1172845"/>
                <wp:effectExtent l="0" t="0" r="0" b="0"/>
                <wp:wrapNone/>
                <wp:docPr id="61" name="Zone de text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0" cy="11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F04964" w:rsidR="00A86996" w:rsidP="00A86996" w:rsidRDefault="00340AA3">
                            <w:pPr>
                              <w:pStyle w:val="CV-TitreCV"/>
                            </w:pPr>
                            <w:r>
                              <w:t>Développeur JAVA et 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1" style="position:absolute;margin-left:90.6pt;margin-top:-2.25pt;width:270.5pt;height:92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">
                <v:textbox>
                  <w:txbxContent>
                    <w:p w:rsidRPr="00F04964" w:rsidR="00A86996" w:rsidP="00A86996" w:rsidRDefault="00340AA3">
                      <w:pPr>
                        <w:pStyle w:val="CV-TitreCV"/>
                      </w:pPr>
                      <w:r>
                        <w:t>Développeur JAVA et 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-69850</wp:posOffset>
                </wp:positionV>
                <wp:extent cx="1120140" cy="344805"/>
                <wp:effectExtent l="19050" t="0" r="3810" b="207645"/>
                <wp:wrapNone/>
                <wp:docPr id="42" name="Organigramme : Connecteur page suivan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0140" cy="344805"/>
                        </a:xfrm>
                        <a:prstGeom prst="flowChartOffpageConnector">
                          <a:avLst/>
                        </a:prstGeom>
                        <a:solidFill>
                          <a:schemeClr val="bg1">
                            <a:alpha val="63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FF8" w:rsidP="0071532D" w:rsidRDefault="000048B6">
                            <w:pPr>
                              <w:pStyle w:val="CV-Trigramme"/>
                            </w:pPr>
                            <w:r>
                              <w:t>RNU</w:t>
                            </w:r>
                          </w:p>
                          <w:p w:rsidRPr="00FC17DB" w:rsidR="00970FF8" w:rsidP="00AF5BD0" w:rsidRDefault="00970FF8">
                            <w:pPr>
                              <w:pStyle w:val="CV-Trigramm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textboxrect="0,0,21600,17255" gradientshapeok="t" o:connecttype="rect"/>
              </v:shapetype>
              <v:shape id="Organigramme : Connecteur page suivante 10" style="position:absolute;margin-left:403.95pt;margin-top:-5.5pt;width:88.2pt;height:2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12]" stroked="f" strokeweight="2pt" type="#_x0000_t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">
                <v:fill opacity="41377f"/>
                <v:path arrowok="t"/>
                <v:textbox>
                  <w:txbxContent>
                    <w:p w:rsidR="00970FF8" w:rsidP="0071532D" w:rsidRDefault="000048B6">
                      <w:pPr>
                        <w:pStyle w:val="CV-Trigramme"/>
                      </w:pPr>
                      <w:r>
                        <w:t>RNU</w:t>
                      </w:r>
                    </w:p>
                    <w:p w:rsidRPr="00FC17DB" w:rsidR="00970FF8" w:rsidP="00AF5BD0" w:rsidRDefault="00970FF8">
                      <w:pPr>
                        <w:pStyle w:val="CV-Trigramme"/>
                      </w:pPr>
                    </w:p>
                  </w:txbxContent>
                </v:textbox>
              </v:shape>
            </w:pict>
          </mc:Fallback>
        </mc:AlternateContent>
      </w:r>
      <w:r w:rsidRPr="00FB49C5">
        <w:rPr>
          <w:noProof/>
          <w:lang w:eastAsia="fr-FR"/>
        </w:rPr>
        <w:drawing>
          <wp:anchor distT="0" distB="0" distL="114300" distR="114300" simplePos="0" relativeHeight="251716095" behindDoc="0" locked="0" layoutInCell="1" allowOverlap="1">
            <wp:simplePos x="0" y="0"/>
            <wp:positionH relativeFrom="column">
              <wp:posOffset>-2076450</wp:posOffset>
            </wp:positionH>
            <wp:positionV relativeFrom="paragraph">
              <wp:posOffset>-133350</wp:posOffset>
            </wp:positionV>
            <wp:extent cx="8902700" cy="1471295"/>
            <wp:effectExtent l="0" t="0" r="0" b="0"/>
            <wp:wrapNone/>
            <wp:docPr id="56" name="Image 56" descr="Sans titre-1 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ans titre-1 cop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73" cy="1471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4490720</wp:posOffset>
                </wp:positionH>
                <wp:positionV relativeFrom="paragraph">
                  <wp:posOffset>-895350</wp:posOffset>
                </wp:positionV>
                <wp:extent cx="2339975" cy="10687685"/>
                <wp:effectExtent l="0" t="0" r="22225" b="18415"/>
                <wp:wrapNone/>
                <wp:docPr id="39" name="Grou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9975" cy="10687685"/>
                          <a:chOff x="0" y="0"/>
                          <a:chExt cx="23399" cy="106876"/>
                        </a:xfrm>
                      </wpg:grpSpPr>
                      <wps:wsp>
                        <wps:cNvPr id="4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399" cy="106876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>
                                  <a:lumMod val="75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lumOff val="0"/>
                                  <a:gamma/>
                                  <a:shade val="6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outerShdw dist="38100" dir="2700000" algn="tl" rotWithShape="0">
                              <a:srgbClr val="000000">
                                <a:alpha val="39999"/>
                              </a:srgb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23" descr="http://test.solutectest.com/templates/template_solutec/images/slogan_offre_emploi_bg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" y="97440"/>
                            <a:ext cx="20384" cy="676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2">
                                  <a:lumMod val="75000"/>
                                  <a:lumOff val="0"/>
                                </a:schemeClr>
                              </a:gs>
                              <a:gs pos="100000">
                                <a:schemeClr val="accent2">
                                  <a:lumMod val="75000"/>
                                  <a:lumOff val="0"/>
                                  <a:gamma/>
                                  <a:shade val="60000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13" style="position:absolute;margin-left:353.6pt;margin-top:-70.5pt;width:184.25pt;height:841.55pt;z-index:-251583488" coordsize="23399,106876" o:spid="_x0000_s1026" w14:anchorId="30BFDDB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">
                <v:rect id="Rectangle 70" style="position:absolute;width:23399;height:106876;visibility:visible;mso-wrap-style:square;v-text-anchor:middle" o:spid="_x0000_s1027" fillcolor="#943634 [2405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">
                  <v:fill type="gradient" color2="#943634 [2405]" angle="90" focus="100%" rotate="t"/>
                  <v:shadow on="t" color="black" opacity="26213f" offset=".74836mm,.74836mm" origin="-.5,-.5"/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23" style="position:absolute;left:952;top:97440;width:20384;height:6763;visibility:visible;mso-wrap-style:square" alt="http://test.solutectest.com/templates/template_solutec/images/slogan_offre_emploi_bg.png" o:spid="_x0000_s1028" filled="t" fillcolor="#943634 [2405]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">
                  <v:fill type="gradient" color2="#943634 [2405]" angle="90" focus="100%"/>
                  <v:imagedata o:title="slogan_offre_emploi_bg" r:id="rId10"/>
                  <v:path arrowok="t"/>
                </v:shape>
              </v:group>
            </w:pict>
          </mc:Fallback>
        </mc:AlternateContent>
      </w:r>
      <w:r w:rsidRPr="00FB49C5" w:rsidR="007D28D5">
        <w:rPr>
          <w:rFonts w:eastAsia="Times New Roman"/>
          <w:noProof/>
          <w:lang w:eastAsia="fr-FR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-384810</wp:posOffset>
            </wp:positionH>
            <wp:positionV relativeFrom="paragraph">
              <wp:posOffset>34925</wp:posOffset>
            </wp:positionV>
            <wp:extent cx="1604010" cy="802005"/>
            <wp:effectExtent l="0" t="0" r="0" b="0"/>
            <wp:wrapTight wrapText="bothSides">
              <wp:wrapPolygon edited="0">
                <wp:start x="0" y="0"/>
                <wp:lineTo x="0" y="21036"/>
                <wp:lineTo x="21292" y="21036"/>
                <wp:lineTo x="21292" y="0"/>
                <wp:lineTo x="0" y="0"/>
              </wp:wrapPolygon>
            </wp:wrapTight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8020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FB49C5" w:rsidR="009C444A" w:rsidP="008A7EF5" w:rsidRDefault="009C444A">
      <w:pPr>
        <w:pStyle w:val="CV-Normal"/>
      </w:pPr>
    </w:p>
    <w:p w:rsidRPr="00FB49C5" w:rsidR="009C444A" w:rsidP="008A7EF5" w:rsidRDefault="009C444A">
      <w:pPr>
        <w:pStyle w:val="CV-Normal"/>
      </w:pPr>
    </w:p>
    <w:p w:rsidRPr="00FB49C5" w:rsidR="009C444A" w:rsidP="008A7EF5" w:rsidRDefault="009C444A">
      <w:pPr>
        <w:pStyle w:val="CV-Normal"/>
      </w:pPr>
    </w:p>
    <w:p w:rsidRPr="00FB49C5" w:rsidR="003A4D85" w:rsidP="008A7EF5" w:rsidRDefault="003A4D85">
      <w:pPr>
        <w:pStyle w:val="CV-Normal"/>
      </w:pPr>
    </w:p>
    <w:tbl>
      <w:tblPr>
        <w:tblStyle w:val="Grilledutableau"/>
        <w:tblW w:w="11557" w:type="dxa"/>
        <w:tblInd w:w="-7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905"/>
        <w:gridCol w:w="7088"/>
      </w:tblGrid>
      <w:tr w:rsidRPr="00FB49C5" w:rsidR="0093202C" w:rsidTr="00E34CF3">
        <w:trPr>
          <w:trHeight w:val="9431"/>
        </w:trPr>
        <w:tc>
          <w:tcPr>
            <w:tcW w:w="7905" w:type="dxa"/>
          </w:tcPr>
          <w:tbl>
            <w:tblPr>
              <w:tblStyle w:val="Grilledutableau"/>
              <w:tblW w:w="768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816"/>
              <w:gridCol w:w="6873"/>
            </w:tblGrid>
            <w:tr w:rsidRPr="00FB49C5" w:rsidR="00E34CF3" w:rsidTr="00E34CF3">
              <w:tc>
                <w:tcPr>
                  <w:tcW w:w="459" w:type="dxa"/>
                </w:tcPr>
                <w:p w:rsidRPr="00FB49C5" w:rsidR="00630C55" w:rsidP="00CE4C0D" w:rsidRDefault="00E34CF3">
                  <w:pPr>
                    <w:pStyle w:val="CV-Icone"/>
                  </w:pPr>
                  <w:r w:rsidRPr="00FB49C5">
                    <w:drawing>
                      <wp:inline distT="0" distB="0" distL="0" distR="0">
                        <wp:extent cx="372139" cy="236277"/>
                        <wp:effectExtent l="0" t="0" r="8890" b="0"/>
                        <wp:docPr id="4" name="Image 4" descr="http://t0.gstatic.com/images?q=tbn:ANd9GcTukTGxzRPPAN8NiUe0rAM7aYMIt0hSqJddh_nw7YNS-uMn-cDkhYUaV7irf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t0.gstatic.com/images?q=tbn:ANd9GcTukTGxzRPPAN8NiUe0rAM7aYMIt0hSqJddh_nw7YNS-uMn-cDkhYUaV7irf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4556" cy="2378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30" w:type="dxa"/>
                </w:tcPr>
                <w:p w:rsidRPr="00FB49C5" w:rsidR="00630C55" w:rsidP="00365D8F" w:rsidRDefault="00894730">
                  <w:pPr>
                    <w:pStyle w:val="CV-Normal"/>
                  </w:pPr>
                  <w:r>
                    <w:t>2013 - 2015 Master MIAGE (Méthodes Informatiques Appliquées à la Gestion d'Entreprise), Université Joseph Fourier - Grenoble 1 2010 - 2013 Licence MIAGE, Université Joseph Fourier - Grenoble 1</w:t>
                  </w:r>
                </w:p>
              </w:tc>
            </w:tr>
            <w:tr w:rsidRPr="00FB49C5" w:rsidR="00E34CF3" w:rsidTr="00E34CF3">
              <w:trPr>
                <w:trHeight w:val="448"/>
              </w:trPr>
              <w:tc>
                <w:tcPr>
                  <w:tcW w:w="459" w:type="dxa"/>
                </w:tcPr>
                <w:p w:rsidRPr="00FB49C5" w:rsidR="00630C55" w:rsidP="00947E28" w:rsidRDefault="00630C55">
                  <w:pPr>
                    <w:pStyle w:val="CV-TitreExpriences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7230" w:type="dxa"/>
                </w:tcPr>
                <w:p w:rsidRPr="006A6B50" w:rsidR="00630C55" w:rsidP="006A6B50" w:rsidRDefault="00953318">
                  <w:pPr>
                    <w:pStyle w:val="CV-TitreExpriences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970" behindDoc="0" locked="0" layoutInCell="1" allowOverlap="1">
                            <wp:simplePos x="0" y="0"/>
                            <wp:positionH relativeFrom="column">
                              <wp:posOffset>-46990</wp:posOffset>
                            </wp:positionH>
                            <wp:positionV relativeFrom="paragraph">
                              <wp:posOffset>268605</wp:posOffset>
                            </wp:positionV>
                            <wp:extent cx="4324350" cy="28575"/>
                            <wp:effectExtent l="0" t="0" r="0" b="28575"/>
                            <wp:wrapNone/>
                            <wp:docPr id="38" name="Rectangle 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24350" cy="28575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chemeClr val="bg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gs>
                                        <a:gs pos="50000">
                                          <a:schemeClr val="accent2">
                                            <a:lumMod val="75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ffectLst>
                                      <a:outerShdw dist="12700" dir="16200000" sy="-100000" rotWithShape="0">
                                        <a:schemeClr val="bg1">
                                          <a:lumMod val="85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5" style="position:absolute;margin-left:-3.7pt;margin-top:21.15pt;width:340.5pt;height:2.25pt;z-index:2517109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stroked="f" w14:anchorId="0A79D0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">
                            <v:fill type="gradient" opacity="0" color2="#943634 [2405]" angle="90" focus="50%" rotate="t"/>
                            <v:shadow on="t" type="perspective" color="#d8d8d8 [2732]" opacity=".5" offset="0,-1pt" origin=",.5" matrix=",,,-1"/>
                          </v:rect>
                        </w:pict>
                      </mc:Fallback>
                    </mc:AlternateContent>
                  </w:r>
                </w:p>
              </w:tc>
            </w:tr>
            <w:tr w:rsidRPr="00FB49C5" w:rsidR="00E34CF3" w:rsidTr="00E34CF3">
              <w:trPr>
                <w:trHeight w:val="1027"/>
              </w:trPr>
              <w:tc>
                <w:tcPr>
                  <w:tcW w:w="459" w:type="dxa"/>
                </w:tcPr>
                <w:p w:rsidRPr="00FB49C5" w:rsidR="00630C55" w:rsidP="00CE4C0D" w:rsidRDefault="00E34CF3">
                  <w:pPr>
                    <w:pStyle w:val="CV-Icone"/>
                  </w:pPr>
                  <w:r w:rsidRPr="00FB49C5">
                    <w:drawing>
                      <wp:inline distT="0" distB="0" distL="0" distR="0">
                        <wp:extent cx="287079" cy="346662"/>
                        <wp:effectExtent l="0" t="0" r="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457" cy="354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30" w:type="dxa"/>
                </w:tcPr>
                <w:p w:rsidRPr="00FB49C5" w:rsidR="00365D8F" w:rsidP="00365D8F" w:rsidRDefault="00894730">
                  <w:pPr>
                    <w:pStyle w:val="CV-Normal"/>
                  </w:pPr>
                  <w:r>
                    <w:t>2015-2018</w:t>
                  </w:r>
                  <w:r w:rsidRPr="00FB49C5" w:rsidR="00365D8F">
                    <w:t xml:space="preserve"> – </w:t>
                  </w:r>
                  <w:r>
                    <w:t>ESN</w:t>
                  </w:r>
                  <w:r w:rsidRPr="00FB49C5" w:rsidR="00365D8F">
                    <w:t xml:space="preserve"> – </w:t>
                  </w:r>
                  <w:r w:rsidRPr="00894730">
                    <w:t>Ingénieur d’étude et de développement</w:t>
                  </w:r>
                </w:p>
                <w:p w:rsidRPr="00FB49C5" w:rsidR="00340AA3" w:rsidP="00340AA3" w:rsidRDefault="00894730">
                  <w:pPr>
                    <w:pStyle w:val="CV-Normal"/>
                  </w:pPr>
                  <w:r>
                    <w:t>2015</w:t>
                  </w:r>
                  <w:r w:rsidRPr="00FB49C5" w:rsidR="00340AA3">
                    <w:t xml:space="preserve"> – </w:t>
                  </w:r>
                  <w:r>
                    <w:t>Orange</w:t>
                  </w:r>
                  <w:r>
                    <w:t xml:space="preserve"> </w:t>
                  </w:r>
                  <w:r w:rsidRPr="00FB49C5" w:rsidR="00340AA3">
                    <w:t xml:space="preserve">– </w:t>
                  </w:r>
                  <w:r w:rsidRPr="00894730">
                    <w:t>Développeur</w:t>
                  </w:r>
                </w:p>
                <w:p w:rsidRPr="00FB49C5" w:rsidR="00340AA3" w:rsidP="00340AA3" w:rsidRDefault="00894730">
                  <w:pPr>
                    <w:pStyle w:val="CV-Normal"/>
                  </w:pPr>
                  <w:r>
                    <w:t>2014</w:t>
                  </w:r>
                  <w:r w:rsidRPr="00FB49C5" w:rsidR="00340AA3">
                    <w:t xml:space="preserve"> – </w:t>
                  </w:r>
                  <w:r w:rsidRPr="00894730">
                    <w:t>Communauté de Communes du Pays du Grésivaudan</w:t>
                  </w:r>
                  <w:r>
                    <w:t xml:space="preserve"> </w:t>
                  </w:r>
                  <w:r w:rsidRPr="00FB49C5" w:rsidR="00340AA3">
                    <w:t xml:space="preserve">– </w:t>
                  </w:r>
                  <w:r>
                    <w:t>Développeur</w:t>
                  </w:r>
                </w:p>
                <w:p w:rsidRPr="00FB49C5" w:rsidR="00E54A16" w:rsidP="00340AA3" w:rsidRDefault="00894730">
                  <w:pPr>
                    <w:pStyle w:val="CV-Normal"/>
                  </w:pPr>
                  <w:r>
                    <w:t>2013</w:t>
                  </w:r>
                  <w:r w:rsidRPr="00FB49C5" w:rsidR="00340AA3">
                    <w:t xml:space="preserve"> – </w:t>
                  </w:r>
                  <w:r>
                    <w:t>Laboratoire Informatique de Grenoble</w:t>
                  </w:r>
                  <w:r>
                    <w:t xml:space="preserve"> </w:t>
                  </w:r>
                  <w:r w:rsidRPr="00FB49C5" w:rsidR="00340AA3">
                    <w:t xml:space="preserve">- </w:t>
                  </w:r>
                  <w:r>
                    <w:t>Développeur</w:t>
                  </w:r>
                </w:p>
              </w:tc>
            </w:tr>
            <w:tr w:rsidRPr="00FB49C5" w:rsidR="00E34CF3" w:rsidTr="00E34CF3">
              <w:trPr>
                <w:trHeight w:val="351"/>
              </w:trPr>
              <w:tc>
                <w:tcPr>
                  <w:tcW w:w="459" w:type="dxa"/>
                </w:tcPr>
                <w:p w:rsidRPr="00FB49C5" w:rsidR="00630C55" w:rsidP="00947E28" w:rsidRDefault="00630C55">
                  <w:pPr>
                    <w:pStyle w:val="CV-TitreExpriences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7230" w:type="dxa"/>
                </w:tcPr>
                <w:p w:rsidRPr="006A6B50" w:rsidR="00630C55" w:rsidP="006A6B50" w:rsidRDefault="00953318">
                  <w:pPr>
                    <w:pStyle w:val="CV-TitreExpriences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070" behindDoc="0" locked="0" layoutInCell="1" allowOverlap="1">
                            <wp:simplePos x="0" y="0"/>
                            <wp:positionH relativeFrom="column">
                              <wp:posOffset>-48260</wp:posOffset>
                            </wp:positionH>
                            <wp:positionV relativeFrom="paragraph">
                              <wp:posOffset>295910</wp:posOffset>
                            </wp:positionV>
                            <wp:extent cx="4324350" cy="28575"/>
                            <wp:effectExtent l="0" t="0" r="0" b="28575"/>
                            <wp:wrapNone/>
                            <wp:docPr id="37" name="Rectangle 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24350" cy="28575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chemeClr val="bg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gs>
                                        <a:gs pos="50000">
                                          <a:schemeClr val="accent2">
                                            <a:lumMod val="75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ffectLst>
                                      <a:outerShdw dist="12700" dir="16200000" sy="-100000" rotWithShape="0">
                                        <a:schemeClr val="bg1">
                                          <a:lumMod val="85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7" style="position:absolute;margin-left:-3.8pt;margin-top:23.3pt;width:340.5pt;height:2.25pt;z-index:251715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stroked="f" w14:anchorId="27F2A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">
                            <v:fill type="gradient" opacity="0" color2="#943634 [2405]" angle="90" focus="50%" rotate="t"/>
                            <v:shadow on="t" type="perspective" color="#d8d8d8 [2732]" opacity=".5" offset="0,-1pt" origin=",.5" matrix=",,,-1"/>
                          </v:rect>
                        </w:pict>
                      </mc:Fallback>
                    </mc:AlternateContent>
                  </w:r>
                </w:p>
              </w:tc>
            </w:tr>
            <w:tr w:rsidRPr="00FB49C5" w:rsidR="00E34CF3" w:rsidTr="00E34CF3">
              <w:tc>
                <w:tcPr>
                  <w:tcW w:w="459" w:type="dxa"/>
                </w:tcPr>
                <w:p w:rsidRPr="00FB49C5" w:rsidR="00630C55" w:rsidP="00CE4C0D" w:rsidRDefault="00E34CF3">
                  <w:pPr>
                    <w:pStyle w:val="CV-Icone"/>
                  </w:pPr>
                  <w:r w:rsidRPr="00FB49C5">
                    <w:drawing>
                      <wp:inline distT="0" distB="0" distL="0" distR="0">
                        <wp:extent cx="281889" cy="233916"/>
                        <wp:effectExtent l="0" t="0" r="4445" b="0"/>
                        <wp:docPr id="2" name="Image 2" descr="plu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plus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duotone>
                                    <a:schemeClr val="accent2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artisticGlowEdges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509" cy="2418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230" w:type="dxa"/>
                </w:tcPr>
                <w:p w:rsidRPr="00FB49C5" w:rsidR="00340AA3" w:rsidP="00340AA3" w:rsidRDefault="00340AA3">
                  <w:pPr>
                    <w:pStyle w:val="CV-Normal"/>
                  </w:pPr>
                  <w:r w:rsidRPr="00FB49C5">
                    <w:t>Atout1</w:t>
                  </w:r>
                </w:p>
                <w:p w:rsidRPr="00FB49C5" w:rsidR="00340AA3" w:rsidP="00340AA3" w:rsidRDefault="00340AA3">
                  <w:pPr>
                    <w:pStyle w:val="CV-Normal"/>
                  </w:pPr>
                  <w:r w:rsidRPr="00FB49C5">
                    <w:t>Atout2</w:t>
                  </w:r>
                </w:p>
                <w:p w:rsidRPr="00FB49C5" w:rsidR="00340AA3" w:rsidP="00340AA3" w:rsidRDefault="00340AA3">
                  <w:pPr>
                    <w:pStyle w:val="CV-Normal"/>
                  </w:pPr>
                  <w:r w:rsidRPr="00FB49C5">
                    <w:t>Atout3</w:t>
                  </w:r>
                </w:p>
                <w:p w:rsidRPr="00FB49C5" w:rsidR="00801347" w:rsidP="00340AA3" w:rsidRDefault="00340AA3">
                  <w:pPr>
                    <w:pStyle w:val="CV-Normal"/>
                  </w:pPr>
                  <w:r w:rsidRPr="00FB49C5">
                    <w:t>Atout4</w:t>
                  </w:r>
                </w:p>
              </w:tc>
            </w:tr>
            <w:tr w:rsidRPr="00FB49C5" w:rsidR="00E34CF3" w:rsidTr="00E34CF3">
              <w:tc>
                <w:tcPr>
                  <w:tcW w:w="459" w:type="dxa"/>
                </w:tcPr>
                <w:p w:rsidRPr="00FB49C5" w:rsidR="00275BE6" w:rsidP="00947E28" w:rsidRDefault="00275BE6">
                  <w:pPr>
                    <w:pStyle w:val="CV-Normal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7230" w:type="dxa"/>
                </w:tcPr>
                <w:p w:rsidRPr="006A6B50" w:rsidR="00275BE6" w:rsidP="006A6B50" w:rsidRDefault="00953318">
                  <w:pPr>
                    <w:pStyle w:val="CV-TitreExpriences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995" behindDoc="0" locked="0" layoutInCell="1" allowOverlap="1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301625</wp:posOffset>
                            </wp:positionV>
                            <wp:extent cx="4324350" cy="28575"/>
                            <wp:effectExtent l="0" t="0" r="0" b="28575"/>
                            <wp:wrapNone/>
                            <wp:docPr id="36" name="Rectangle 1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24350" cy="28575"/>
                                    </a:xfrm>
                                    <a:prstGeom prst="rect">
                                      <a:avLst/>
                                    </a:prstGeom>
                                    <a:gradFill rotWithShape="1">
                                      <a:gsLst>
                                        <a:gs pos="0">
                                          <a:schemeClr val="bg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gs>
                                        <a:gs pos="50000">
                                          <a:schemeClr val="accent2">
                                            <a:lumMod val="75000"/>
                                            <a:lumOff val="0"/>
                                          </a:schemeClr>
                                        </a:gs>
                                        <a:gs pos="100000">
                                          <a:schemeClr val="bg1">
                                            <a:lumMod val="100000"/>
                                            <a:lumOff val="0"/>
                                            <a:alpha val="0"/>
                                          </a:schemeClr>
                                        </a:gs>
                                      </a:gsLst>
                                      <a:lin ang="0" scaled="1"/>
                                    </a:gradFill>
                                    <a:ln>
                                      <a:noFill/>
                                    </a:ln>
                                    <a:effectLst>
                                      <a:outerShdw dist="12700" dir="16200000" sy="-100000" rotWithShape="0">
                                        <a:schemeClr val="bg1">
                                          <a:lumMod val="85000"/>
                                          <a:lumOff val="0"/>
                                          <a:alpha val="50000"/>
                                        </a:schemeClr>
                                      </a:outerShdw>
                                    </a:effectLst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6" style="position:absolute;margin-left:-4.95pt;margin-top:23.75pt;width:340.5pt;height:2.25pt;z-index:2517119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12]" stroked="f" w14:anchorId="216044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">
                            <v:fill type="gradient" opacity="0" color2="#943634 [2405]" angle="90" focus="50%" rotate="t"/>
                            <v:shadow on="t" type="perspective" color="#d8d8d8 [2732]" opacity=".5" offset="0,-1pt" origin=",.5" matrix=",,,-1"/>
                          </v:rect>
                        </w:pict>
                      </mc:Fallback>
                    </mc:AlternateContent>
                  </w:r>
                </w:p>
              </w:tc>
            </w:tr>
            <w:tr w:rsidRPr="00FB49C5" w:rsidR="00E34CF3" w:rsidTr="00E34CF3">
              <w:tc>
                <w:tcPr>
                  <w:tcW w:w="459" w:type="dxa"/>
                </w:tcPr>
                <w:p w:rsidRPr="00FB49C5" w:rsidR="00275BE6" w:rsidP="00CE4C0D" w:rsidRDefault="009B39A2">
                  <w:pPr>
                    <w:pStyle w:val="CV-Icone"/>
                  </w:pPr>
                  <w:r w:rsidRPr="00FB49C5">
                    <w:drawing>
                      <wp:inline distT="0" distB="0" distL="0" distR="0">
                        <wp:extent cx="361950" cy="248423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1950" cy="2484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Pr="00FB49C5" w:rsidR="009D2E9C" w:rsidP="00C426EF" w:rsidRDefault="009D2E9C">
                  <w:pPr>
                    <w:pStyle w:val="CV-Normal"/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7230" w:type="dxa"/>
                </w:tcPr>
                <w:p w:rsidRPr="00FB49C5" w:rsidR="00275BE6" w:rsidP="00947E28" w:rsidRDefault="00275BE6">
                  <w:pPr>
                    <w:pStyle w:val="CV-Normal"/>
                  </w:pPr>
                  <w:r w:rsidRPr="00FB49C5">
                    <w:t>Disponibilité</w:t>
                  </w:r>
                  <w:r w:rsidRPr="00FB49C5" w:rsidR="0096615F">
                    <w:t> :</w:t>
                  </w:r>
                  <w:r w:rsidR="0037607D">
                    <w:t xml:space="preserve"> </w:t>
                  </w:r>
                  <w:r w:rsidR="00894730">
                    <w:t>Immédiate</w:t>
                  </w:r>
                </w:p>
                <w:p w:rsidRPr="00FB49C5" w:rsidR="00275BE6" w:rsidP="00947E28" w:rsidRDefault="00275BE6">
                  <w:pPr>
                    <w:pStyle w:val="CV-Normal"/>
                  </w:pPr>
                </w:p>
              </w:tc>
            </w:tr>
          </w:tbl>
          <w:p w:rsidRPr="00FB49C5" w:rsidR="0093202C" w:rsidP="003D76DF" w:rsidRDefault="0093202C">
            <w:pPr>
              <w:rPr>
                <w:b/>
                <w:bCs/>
              </w:rPr>
            </w:pPr>
          </w:p>
        </w:tc>
        <w:tc>
          <w:tcPr>
            <w:tcW w:w="3652" w:type="dxa"/>
          </w:tcPr>
          <w:tbl>
            <w:tblPr>
              <w:tblStyle w:val="Grilledutableau"/>
              <w:tblW w:w="6872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val="04A0" w:firstRow="1" w:lastRow="0" w:firstColumn="1" w:lastColumn="0" w:noHBand="0" w:noVBand="1"/>
            </w:tblPr>
            <w:tblGrid>
              <w:gridCol w:w="3523"/>
              <w:gridCol w:w="3349"/>
            </w:tblGrid>
            <w:tr w:rsidRPr="00FB49C5" w:rsidR="0084325C" w:rsidTr="00AE13FF">
              <w:tc>
                <w:tcPr>
                  <w:tcW w:w="3523" w:type="dxa"/>
                </w:tcPr>
                <w:p w:rsidRPr="00FB49C5" w:rsidR="0084325C" w:rsidP="000421B4" w:rsidRDefault="00953318">
                  <w:pPr>
                    <w:pStyle w:val="CV-Normal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7055" cy="314325"/>
                            <wp:effectExtent l="3175" t="1905" r="7620" b="7620"/>
                            <wp:docPr id="10" name="Zone de texte 5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37055" cy="314325"/>
                                    </a:xfrm>
                                    <a:prstGeom prst="homePlate">
                                      <a:avLst>
                                        <a:gd name="adj" fmla="val 40965"/>
                                      </a:avLst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93202C" w:rsidR="00970FF8" w:rsidP="0084325C" w:rsidRDefault="00970FF8">
                                        <w:pPr>
                                          <w:pStyle w:val="CV-TitreComptences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Etudes et Développement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b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id="_x0000_t15" coordsize="21600,21600" o:spt="15" adj="16200" path="m@0,l,,,21600@0,21600,21600,10800xe">
                            <v:stroke joinstyle="miter"/>
                            <v:formulas>
                              <v:f eqn="val #0"/>
                              <v:f eqn="prod #0 1 2"/>
                            </v:formulas>
                            <v:path textboxrect="0,0,10800,21600;0,0,16200,21600;0,0,21600,21600" gradientshapeok="t" o:connecttype="custom" o:connectlocs="@1,0;0,10800;@1,21600;21600,10800" o:connectangles="270,180,90,0"/>
                            <v:handles>
                              <v:h position="#0,topLeft" xrange="0,21600"/>
                            </v:handles>
                          </v:shapetype>
                          <v:shape id="Zone de texte 59" style="width:144.6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spid="_x0000_s1028" fillcolor="white [3212]" stroked="f" type="#_x0000_t15" adj="20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">
                            <v:path arrowok="t"/>
                            <v:textbox>
                              <w:txbxContent>
                                <w:p w:rsidRPr="0093202C" w:rsidR="00970FF8" w:rsidP="0084325C" w:rsidRDefault="00970FF8">
                                  <w:pPr>
                                    <w:pStyle w:val="CV-TitreComptences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Etudes et Développement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49" w:type="dxa"/>
                </w:tcPr>
                <w:p w:rsidRPr="00FB49C5" w:rsidR="0084325C" w:rsidP="00933019" w:rsidRDefault="0084325C">
                  <w:pPr>
                    <w:pStyle w:val="CV-Normal"/>
                  </w:pPr>
                </w:p>
              </w:tc>
            </w:tr>
            <w:tr w:rsidRPr="00500ADB" w:rsidR="0084325C" w:rsidTr="00AE13FF">
              <w:tc>
                <w:tcPr>
                  <w:tcW w:w="3523" w:type="dxa"/>
                </w:tcPr>
                <w:p w:rsidRPr="00CC4B16" w:rsidR="00500ADB" w:rsidP="009D2E95" w:rsidRDefault="00500ADB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CC4B16">
                    <w:rPr>
                      <w:sz w:val="20"/>
                      <w:lang w:val="fr-FR"/>
                    </w:rPr>
                    <w:t>Conception</w:t>
                  </w:r>
                </w:p>
                <w:p w:rsidRPr="009D2E95" w:rsidR="00500ADB" w:rsidP="009D2E95" w:rsidRDefault="00500ADB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lang w:val="fr-FR"/>
                    </w:rPr>
                    <w:t>Spécifications</w:t>
                  </w:r>
                </w:p>
                <w:p w:rsidRPr="009D2E95" w:rsidR="00500ADB" w:rsidP="009D2E95" w:rsidRDefault="00500ADB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lang w:val="fr-FR"/>
                    </w:rPr>
                    <w:t>Développement</w:t>
                  </w:r>
                </w:p>
                <w:p w:rsidRPr="009D2E95" w:rsidR="009D2E95" w:rsidP="009D2E95" w:rsidRDefault="009D2E95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lang w:val="fr-FR"/>
                    </w:rPr>
                    <w:t>Qualité de code</w:t>
                  </w:r>
                </w:p>
                <w:p w:rsidRPr="00D66A8E" w:rsidR="00D66A8E" w:rsidP="00D66A8E" w:rsidRDefault="00D66A8E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>
                    <w:rPr>
                      <w:sz w:val="20"/>
                      <w:lang w:val="fr-FR"/>
                    </w:rPr>
                    <w:t xml:space="preserve">Tests </w:t>
                  </w:r>
                  <w:r w:rsidRPr="009D2E95" w:rsidR="00500ADB">
                    <w:rPr>
                      <w:sz w:val="20"/>
                      <w:lang w:val="fr-FR"/>
                    </w:rPr>
                    <w:t xml:space="preserve"> </w:t>
                  </w:r>
                  <w:r>
                    <w:rPr>
                      <w:sz w:val="20"/>
                      <w:lang w:val="fr-FR"/>
                    </w:rPr>
                    <w:t>Technique (</w:t>
                  </w:r>
                  <w:r w:rsidRPr="009D2E95" w:rsidR="00500ADB">
                    <w:rPr>
                      <w:sz w:val="20"/>
                      <w:lang w:val="fr-FR"/>
                    </w:rPr>
                    <w:t xml:space="preserve">Non </w:t>
                  </w:r>
                  <w:r w:rsidRPr="009D2E95" w:rsidR="009E13DA">
                    <w:rPr>
                      <w:sz w:val="20"/>
                      <w:lang w:val="fr-FR"/>
                    </w:rPr>
                    <w:t>Régression</w:t>
                  </w:r>
                  <w:r>
                    <w:rPr>
                      <w:sz w:val="20"/>
                      <w:lang w:val="fr-FR"/>
                    </w:rPr>
                    <w:t xml:space="preserve"> / </w:t>
                  </w:r>
                  <w:r w:rsidRPr="009D2E95">
                    <w:rPr>
                      <w:sz w:val="20"/>
                      <w:lang w:val="fr-FR"/>
                    </w:rPr>
                    <w:t>Tests Unitaire</w:t>
                  </w:r>
                  <w:r>
                    <w:rPr>
                      <w:sz w:val="20"/>
                      <w:lang w:val="fr-FR"/>
                    </w:rPr>
                    <w:t>)</w:t>
                  </w:r>
                </w:p>
              </w:tc>
              <w:tc>
                <w:tcPr>
                  <w:tcW w:w="3349" w:type="dxa"/>
                </w:tcPr>
                <w:p w:rsidRPr="00500ADB" w:rsidR="0084325C" w:rsidP="000421B4" w:rsidRDefault="0084325C">
                  <w:pPr>
                    <w:pStyle w:val="CV-Comptences"/>
                    <w:rPr>
                      <w:b/>
                      <w:lang w:val="fr-FR"/>
                    </w:rPr>
                  </w:pPr>
                </w:p>
              </w:tc>
            </w:tr>
            <w:tr w:rsidRPr="00FB49C5" w:rsidR="0084325C" w:rsidTr="00AE13FF">
              <w:tc>
                <w:tcPr>
                  <w:tcW w:w="3523" w:type="dxa"/>
                </w:tcPr>
                <w:p w:rsidRPr="00FB49C5" w:rsidR="0084325C" w:rsidP="000421B4" w:rsidRDefault="00953318">
                  <w:pPr>
                    <w:pStyle w:val="CV-Normal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7055" cy="301625"/>
                            <wp:effectExtent l="3175" t="6985" r="7620" b="5715"/>
                            <wp:docPr id="9" name="Zone de texte 6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37055" cy="301625"/>
                                    </a:xfrm>
                                    <a:prstGeom prst="homePlate">
                                      <a:avLst>
                                        <a:gd name="adj" fmla="val 40970"/>
                                      </a:avLst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93202C" w:rsidR="00970FF8" w:rsidP="0084325C" w:rsidRDefault="00894730">
                                        <w:pPr>
                                          <w:pStyle w:val="CV-TitreComptences"/>
                                          <w:rPr>
                                            <w:sz w:val="22"/>
                                          </w:rPr>
                                        </w:pPr>
                                        <w:r w:rsidRPr="00894730">
                                          <w:t>DÉVELOPPEMENT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b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Zone de texte 62" style="width:144.6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spid="_x0000_s1029" fillcolor="white [3212]" stroked="f" type="#_x0000_t15" adj="2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">
                            <v:path arrowok="t"/>
                            <v:textbox>
                              <w:txbxContent>
                                <w:p w:rsidRPr="0093202C" w:rsidR="00970FF8" w:rsidP="0084325C" w:rsidRDefault="00894730">
                                  <w:pPr>
                                    <w:pStyle w:val="CV-TitreComptences"/>
                                    <w:rPr>
                                      <w:sz w:val="22"/>
                                    </w:rPr>
                                  </w:pPr>
                                  <w:r w:rsidRPr="00894730">
                                    <w:t>DÉVELOPPEMENT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49" w:type="dxa"/>
                </w:tcPr>
                <w:p w:rsidRPr="002C3872" w:rsidR="0084325C" w:rsidP="000421B4" w:rsidRDefault="0084325C">
                  <w:pPr>
                    <w:pStyle w:val="CV-Normal"/>
                  </w:pPr>
                </w:p>
              </w:tc>
            </w:tr>
            <w:tr w:rsidRPr="00AE13FF" w:rsidR="0084325C" w:rsidTr="00AE13FF">
              <w:tc>
                <w:tcPr>
                  <w:tcW w:w="3523" w:type="dxa"/>
                </w:tcPr>
                <w:p w:rsidRPr="00CC4B16" w:rsidR="00AE13FF" w:rsidP="009D2E95" w:rsidRDefault="00AE13FF">
                  <w:pPr>
                    <w:pStyle w:val="CV-Comptences"/>
                    <w:spacing w:line="240" w:lineRule="auto"/>
                    <w:rPr>
                      <w:sz w:val="20"/>
                    </w:rPr>
                  </w:pPr>
                  <w:r w:rsidRPr="00CC4B16">
                    <w:rPr>
                      <w:sz w:val="20"/>
                      <w:u w:val="single"/>
                    </w:rPr>
                    <w:t>JAVA</w:t>
                  </w:r>
                  <w:r w:rsidRPr="00CC4B16">
                    <w:rPr>
                      <w:sz w:val="20"/>
                    </w:rPr>
                    <w:t xml:space="preserve"> : JAVA/J</w:t>
                  </w:r>
                  <w:r w:rsidRPr="00CC4B16" w:rsidR="00AF672C">
                    <w:rPr>
                      <w:sz w:val="20"/>
                    </w:rPr>
                    <w:t>2</w:t>
                  </w:r>
                  <w:r w:rsidRPr="00CC4B16">
                    <w:rPr>
                      <w:sz w:val="20"/>
                    </w:rPr>
                    <w:t>EE, Socket, JMS</w:t>
                  </w:r>
                  <w:r w:rsidRPr="00CC4B16" w:rsidR="00500ADB">
                    <w:rPr>
                      <w:sz w:val="20"/>
                    </w:rPr>
                    <w:t>, JUnit, Log4J</w:t>
                  </w:r>
                </w:p>
                <w:p w:rsidRPr="00CC4B16" w:rsidR="00AE13FF" w:rsidP="009D2E95" w:rsidRDefault="0096614C">
                  <w:pPr>
                    <w:pStyle w:val="CV-Comptences"/>
                    <w:spacing w:line="240" w:lineRule="auto"/>
                    <w:rPr>
                      <w:sz w:val="20"/>
                    </w:rPr>
                  </w:pPr>
                  <w:r w:rsidRPr="00CC4B16">
                    <w:rPr>
                      <w:sz w:val="20"/>
                      <w:u w:val="single"/>
                    </w:rPr>
                    <w:t>Versioning</w:t>
                  </w:r>
                  <w:r w:rsidRPr="00CC4B16" w:rsidR="00AE13FF">
                    <w:rPr>
                      <w:sz w:val="20"/>
                    </w:rPr>
                    <w:t> : SVN</w:t>
                  </w:r>
                </w:p>
                <w:p w:rsidRPr="00F13886" w:rsidR="00847013" w:rsidP="009D2E95" w:rsidRDefault="0096614C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F13886">
                    <w:rPr>
                      <w:sz w:val="20"/>
                      <w:u w:val="single"/>
                      <w:lang w:val="fr-FR"/>
                    </w:rPr>
                    <w:t>Web Services</w:t>
                  </w:r>
                  <w:r w:rsidRPr="00F13886" w:rsidR="00847013">
                    <w:rPr>
                      <w:sz w:val="20"/>
                      <w:u w:val="single"/>
                      <w:lang w:val="fr-FR"/>
                    </w:rPr>
                    <w:t> </w:t>
                  </w:r>
                  <w:r w:rsidRPr="00F13886" w:rsidR="00847013">
                    <w:rPr>
                      <w:sz w:val="20"/>
                      <w:lang w:val="fr-FR"/>
                    </w:rPr>
                    <w:t>: WCF</w:t>
                  </w:r>
                </w:p>
                <w:p w:rsidRPr="009D2E95" w:rsidR="00AE13FF" w:rsidP="009D2E95" w:rsidRDefault="00AE13FF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u w:val="single"/>
                      <w:lang w:val="fr-FR"/>
                    </w:rPr>
                    <w:t>Gestionnaire de source</w:t>
                  </w:r>
                  <w:r w:rsidRPr="009D2E95">
                    <w:rPr>
                      <w:sz w:val="20"/>
                      <w:lang w:val="fr-FR"/>
                    </w:rPr>
                    <w:t xml:space="preserve"> : </w:t>
                  </w:r>
                  <w:proofErr w:type="spellStart"/>
                  <w:r w:rsidRPr="009D2E95">
                    <w:rPr>
                      <w:sz w:val="20"/>
                      <w:lang w:val="fr-FR"/>
                    </w:rPr>
                    <w:t>Maven</w:t>
                  </w:r>
                  <w:proofErr w:type="spellEnd"/>
                </w:p>
                <w:p w:rsidRPr="009D2E95" w:rsidR="00AE13FF" w:rsidP="009D2E95" w:rsidRDefault="00AE13FF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u w:val="single"/>
                      <w:lang w:val="fr-FR"/>
                    </w:rPr>
                    <w:t>Qualité de code</w:t>
                  </w:r>
                  <w:r w:rsidRPr="009D2E95">
                    <w:rPr>
                      <w:sz w:val="20"/>
                      <w:lang w:val="fr-FR"/>
                    </w:rPr>
                    <w:t xml:space="preserve"> : Jenkins</w:t>
                  </w:r>
                </w:p>
                <w:p w:rsidR="00894730" w:rsidP="009D2E95" w:rsidRDefault="00AE13FF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u w:val="single"/>
                      <w:lang w:val="fr-FR"/>
                    </w:rPr>
                    <w:t>Base de données</w:t>
                  </w:r>
                  <w:r w:rsidRPr="009D2E95">
                    <w:rPr>
                      <w:sz w:val="20"/>
                      <w:lang w:val="fr-FR"/>
                    </w:rPr>
                    <w:t xml:space="preserve"> : </w:t>
                  </w:r>
                  <w:r w:rsidRPr="00894730" w:rsidR="00894730">
                    <w:rPr>
                      <w:sz w:val="20"/>
                      <w:lang w:val="fr-FR"/>
                    </w:rPr>
                    <w:t xml:space="preserve">Oracle </w:t>
                  </w:r>
                  <w:proofErr w:type="spellStart"/>
                  <w:r w:rsidRPr="00894730" w:rsidR="00894730">
                    <w:rPr>
                      <w:sz w:val="20"/>
                      <w:lang w:val="fr-FR"/>
                    </w:rPr>
                    <w:t>Database</w:t>
                  </w:r>
                  <w:proofErr w:type="spellEnd"/>
                  <w:r w:rsidRPr="00894730" w:rsidR="00894730">
                    <w:rPr>
                      <w:sz w:val="20"/>
                      <w:lang w:val="fr-FR"/>
                    </w:rPr>
                    <w:t xml:space="preserve">, Neo4j, </w:t>
                  </w:r>
                  <w:proofErr w:type="spellStart"/>
                  <w:r w:rsidRPr="00894730" w:rsidR="00894730">
                    <w:rPr>
                      <w:sz w:val="20"/>
                      <w:lang w:val="fr-FR"/>
                    </w:rPr>
                    <w:t>PostGreSQ</w:t>
                  </w:r>
                  <w:proofErr w:type="spellEnd"/>
                </w:p>
                <w:p w:rsidRPr="009D2E95" w:rsidR="00AE13FF" w:rsidP="009D2E95" w:rsidRDefault="00AE13FF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u w:val="single"/>
                      <w:lang w:val="fr-FR"/>
                    </w:rPr>
                    <w:t>Serveurs</w:t>
                  </w:r>
                  <w:r w:rsidRPr="009D2E95">
                    <w:rPr>
                      <w:sz w:val="20"/>
                      <w:lang w:val="fr-FR"/>
                    </w:rPr>
                    <w:t xml:space="preserve"> : </w:t>
                  </w:r>
                  <w:r w:rsidRPr="009D2E95" w:rsidR="0096614C">
                    <w:rPr>
                      <w:sz w:val="20"/>
                      <w:lang w:val="fr-FR"/>
                    </w:rPr>
                    <w:t>IIS, Apache</w:t>
                  </w:r>
                </w:p>
                <w:p w:rsidR="00AE13FF" w:rsidP="009D2E95" w:rsidRDefault="00AE13FF">
                  <w:pPr>
                    <w:pStyle w:val="CV-Comptences"/>
                    <w:spacing w:line="240" w:lineRule="auto"/>
                    <w:rPr>
                      <w:sz w:val="20"/>
                      <w:lang w:val="fr-FR"/>
                    </w:rPr>
                  </w:pPr>
                  <w:r w:rsidRPr="009D2E95">
                    <w:rPr>
                      <w:sz w:val="20"/>
                      <w:u w:val="single"/>
                      <w:lang w:val="fr-FR"/>
                    </w:rPr>
                    <w:t>Méthodes</w:t>
                  </w:r>
                  <w:r w:rsidRPr="009D2E95">
                    <w:rPr>
                      <w:sz w:val="20"/>
                      <w:lang w:val="fr-FR"/>
                    </w:rPr>
                    <w:t xml:space="preserve"> : MVC </w:t>
                  </w:r>
                  <w:r w:rsidRPr="009D2E95" w:rsidR="0096614C">
                    <w:rPr>
                      <w:sz w:val="20"/>
                      <w:lang w:val="fr-FR"/>
                    </w:rPr>
                    <w:t>4,</w:t>
                  </w:r>
                  <w:r w:rsidRPr="009D2E95">
                    <w:rPr>
                      <w:sz w:val="20"/>
                      <w:lang w:val="fr-FR"/>
                    </w:rPr>
                    <w:t xml:space="preserve"> MVVM, </w:t>
                  </w:r>
                  <w:r w:rsidR="00FC3755">
                    <w:rPr>
                      <w:sz w:val="20"/>
                      <w:lang w:val="fr-FR"/>
                    </w:rPr>
                    <w:t>UML</w:t>
                  </w:r>
                  <w:r w:rsidRPr="009D2E95">
                    <w:rPr>
                      <w:sz w:val="20"/>
                      <w:lang w:val="fr-FR"/>
                    </w:rPr>
                    <w:t>,</w:t>
                  </w:r>
                  <w:r w:rsidR="00FC3755">
                    <w:rPr>
                      <w:sz w:val="20"/>
                      <w:lang w:val="fr-FR"/>
                    </w:rPr>
                    <w:t xml:space="preserve"> </w:t>
                  </w:r>
                  <w:r w:rsidRPr="009D2E95">
                    <w:rPr>
                      <w:sz w:val="20"/>
                      <w:lang w:val="fr-FR"/>
                    </w:rPr>
                    <w:t>AGILE(SCRUM)</w:t>
                  </w:r>
                  <w:r w:rsidR="00680D60">
                    <w:rPr>
                      <w:sz w:val="20"/>
                      <w:lang w:val="fr-FR"/>
                    </w:rPr>
                    <w:t>, LEAN</w:t>
                  </w:r>
                </w:p>
                <w:p w:rsidRPr="00AE13FF" w:rsidR="00D66A8E" w:rsidP="0044084F" w:rsidRDefault="00D66A8E">
                  <w:pPr>
                    <w:pStyle w:val="CV-Comptences"/>
                    <w:spacing w:line="240" w:lineRule="auto"/>
                    <w:rPr>
                      <w:lang w:val="fr-FR"/>
                    </w:rPr>
                  </w:pPr>
                  <w:r>
                    <w:rPr>
                      <w:sz w:val="20"/>
                      <w:u w:val="single"/>
                      <w:lang w:val="fr-FR"/>
                    </w:rPr>
                    <w:t>Recette</w:t>
                  </w:r>
                  <w:r w:rsidR="0044084F">
                    <w:rPr>
                      <w:sz w:val="20"/>
                      <w:u w:val="single"/>
                      <w:lang w:val="fr-FR"/>
                    </w:rPr>
                    <w:t xml:space="preserve"> (notion scolaire)</w:t>
                  </w:r>
                  <w:r>
                    <w:rPr>
                      <w:sz w:val="20"/>
                      <w:u w:val="single"/>
                      <w:lang w:val="fr-FR"/>
                    </w:rPr>
                    <w:t> </w:t>
                  </w:r>
                  <w:r w:rsidRPr="00D66A8E">
                    <w:rPr>
                      <w:lang w:val="fr-FR"/>
                    </w:rPr>
                    <w:t>:</w:t>
                  </w:r>
                  <w:r w:rsidR="0044084F">
                    <w:rPr>
                      <w:lang w:val="fr-FR"/>
                    </w:rPr>
                    <w:t xml:space="preserve"> HPQC</w:t>
                  </w:r>
                  <w:r>
                    <w:rPr>
                      <w:lang w:val="fr-FR"/>
                    </w:rPr>
                    <w:t xml:space="preserve">, </w:t>
                  </w:r>
                  <w:proofErr w:type="spellStart"/>
                  <w:r>
                    <w:rPr>
                      <w:lang w:val="fr-FR"/>
                    </w:rPr>
                    <w:t>Selenium</w:t>
                  </w:r>
                  <w:proofErr w:type="spellEnd"/>
                </w:p>
              </w:tc>
              <w:tc>
                <w:tcPr>
                  <w:tcW w:w="3349" w:type="dxa"/>
                </w:tcPr>
                <w:p w:rsidRPr="00AE13FF" w:rsidR="0084325C" w:rsidP="000421B4" w:rsidRDefault="0084325C">
                  <w:pPr>
                    <w:pStyle w:val="CV-Comptences"/>
                    <w:rPr>
                      <w:lang w:val="fr-FR"/>
                    </w:rPr>
                  </w:pPr>
                </w:p>
              </w:tc>
            </w:tr>
            <w:tr w:rsidRPr="00FB49C5" w:rsidR="0084325C" w:rsidTr="00AE13FF">
              <w:tc>
                <w:tcPr>
                  <w:tcW w:w="3523" w:type="dxa"/>
                </w:tcPr>
                <w:p w:rsidRPr="00FB49C5" w:rsidR="0084325C" w:rsidP="000421B4" w:rsidRDefault="00953318">
                  <w:pPr>
                    <w:pStyle w:val="CV-Normal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7055" cy="301625"/>
                            <wp:effectExtent l="3175" t="635" r="7620" b="2540"/>
                            <wp:docPr id="8" name="Zone de texte 6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37055" cy="301625"/>
                                    </a:xfrm>
                                    <a:prstGeom prst="homePlate">
                                      <a:avLst>
                                        <a:gd name="adj" fmla="val 40970"/>
                                      </a:avLst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A97B7D" w:rsidR="00970FF8" w:rsidP="0084325C" w:rsidRDefault="00970FF8">
                                        <w:pPr>
                                          <w:pStyle w:val="CV-TitreComptences"/>
                                          <w:rPr>
                                            <w:sz w:val="22"/>
                                          </w:rPr>
                                        </w:pPr>
                                        <w:r w:rsidRPr="00A97B7D">
                                          <w:rPr>
                                            <w:sz w:val="22"/>
                                          </w:rPr>
                                          <w:t>Autres connaissances IT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b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Zone de texte 63" style="width:144.6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spid="_x0000_s1030" fillcolor="white [3212]" stroked="f" type="#_x0000_t15" adj="2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">
                            <v:path arrowok="t"/>
                            <v:textbox>
                              <w:txbxContent>
                                <w:p w:rsidRPr="00A97B7D" w:rsidR="00970FF8" w:rsidP="0084325C" w:rsidRDefault="00970FF8">
                                  <w:pPr>
                                    <w:pStyle w:val="CV-TitreComptences"/>
                                    <w:rPr>
                                      <w:sz w:val="22"/>
                                    </w:rPr>
                                  </w:pPr>
                                  <w:r w:rsidRPr="00A97B7D">
                                    <w:rPr>
                                      <w:sz w:val="22"/>
                                    </w:rPr>
                                    <w:t>Autres connaissances IT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49" w:type="dxa"/>
                </w:tcPr>
                <w:p w:rsidRPr="00FB49C5" w:rsidR="0084325C" w:rsidP="000421B4" w:rsidRDefault="0084325C">
                  <w:pPr>
                    <w:pStyle w:val="CV-Normal"/>
                  </w:pPr>
                </w:p>
              </w:tc>
            </w:tr>
            <w:tr w:rsidRPr="00123084" w:rsidR="0084325C" w:rsidTr="00AE13FF">
              <w:tc>
                <w:tcPr>
                  <w:tcW w:w="3523" w:type="dxa"/>
                </w:tcPr>
                <w:p w:rsidRPr="00495E20" w:rsidR="0084325C" w:rsidP="000421B4" w:rsidRDefault="00A97B7D">
                  <w:pPr>
                    <w:pStyle w:val="CV-Comptences"/>
                  </w:pPr>
                  <w:r w:rsidRPr="009D2E95">
                    <w:rPr>
                      <w:sz w:val="20"/>
                    </w:rPr>
                    <w:t>PHP,</w:t>
                  </w:r>
                  <w:r w:rsidR="00894730">
                    <w:rPr>
                      <w:sz w:val="20"/>
                    </w:rPr>
                    <w:t xml:space="preserve"> </w:t>
                  </w:r>
                  <w:r w:rsidRPr="00894730" w:rsidR="00894730">
                    <w:rPr>
                      <w:sz w:val="20"/>
                    </w:rPr>
                    <w:t>Angular</w:t>
                  </w:r>
                  <w:r w:rsidR="00894730">
                    <w:rPr>
                      <w:sz w:val="20"/>
                    </w:rPr>
                    <w:t>,</w:t>
                  </w:r>
                  <w:r w:rsidRPr="009D2E95">
                    <w:rPr>
                      <w:sz w:val="20"/>
                    </w:rPr>
                    <w:t xml:space="preserve"> C++, HTML/CSS</w:t>
                  </w:r>
                  <w:r w:rsidR="004C009F">
                    <w:rPr>
                      <w:sz w:val="20"/>
                    </w:rPr>
                    <w:t xml:space="preserve">, </w:t>
                  </w:r>
                  <w:proofErr w:type="spellStart"/>
                  <w:r w:rsidRPr="004C009F" w:rsidR="004C009F">
                    <w:rPr>
                      <w:sz w:val="20"/>
                    </w:rPr>
                    <w:t>LifeRAY</w:t>
                  </w:r>
                  <w:proofErr w:type="spellEnd"/>
                </w:p>
              </w:tc>
              <w:tc>
                <w:tcPr>
                  <w:tcW w:w="3349" w:type="dxa"/>
                </w:tcPr>
                <w:p w:rsidRPr="00A96177" w:rsidR="0084325C" w:rsidP="000421B4" w:rsidRDefault="0084325C">
                  <w:pPr>
                    <w:pStyle w:val="CV-Comptences"/>
                  </w:pPr>
                </w:p>
              </w:tc>
            </w:tr>
            <w:tr w:rsidRPr="00FB49C5" w:rsidR="0084325C" w:rsidTr="00AE13FF">
              <w:tc>
                <w:tcPr>
                  <w:tcW w:w="3523" w:type="dxa"/>
                </w:tcPr>
                <w:p w:rsidRPr="00FB49C5" w:rsidR="0084325C" w:rsidP="000421B4" w:rsidRDefault="00953318">
                  <w:pPr>
                    <w:pStyle w:val="CV-Normal"/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837055" cy="301625"/>
                            <wp:effectExtent l="3175" t="8890" r="7620" b="3810"/>
                            <wp:docPr id="6" name="Zone de text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37055" cy="301625"/>
                                    </a:xfrm>
                                    <a:prstGeom prst="homePlate">
                                      <a:avLst>
                                        <a:gd name="adj" fmla="val 40970"/>
                                      </a:avLst>
                                    </a:prstGeom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Pr="0093202C" w:rsidR="00970FF8" w:rsidP="0084325C" w:rsidRDefault="00970FF8">
                                        <w:pPr>
                                          <w:pStyle w:val="CV-TitreComptences"/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t>Langues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b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Zone de texte 1" style="width:144.6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spid="_x0000_s1031" fillcolor="white [3212]" stroked="f" type="#_x0000_t15" adj="20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">
                            <v:path arrowok="t"/>
                            <v:textbox>
                              <w:txbxContent>
                                <w:p w:rsidRPr="0093202C" w:rsidR="00970FF8" w:rsidP="0084325C" w:rsidRDefault="00970FF8">
                                  <w:pPr>
                                    <w:pStyle w:val="CV-TitreComptences"/>
                                    <w:rPr>
                                      <w:sz w:val="22"/>
                                    </w:rPr>
                                  </w:pPr>
                                  <w:r>
                                    <w:t>Langues</w:t>
                                  </w: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49" w:type="dxa"/>
                </w:tcPr>
                <w:p w:rsidRPr="00FB49C5" w:rsidR="0084325C" w:rsidP="004451D0" w:rsidRDefault="0084325C">
                  <w:pPr>
                    <w:pStyle w:val="CV-Comptences"/>
                    <w:rPr>
                      <w:noProof/>
                      <w:lang w:val="fr-FR" w:eastAsia="fr-FR"/>
                    </w:rPr>
                  </w:pPr>
                </w:p>
              </w:tc>
            </w:tr>
            <w:tr w:rsidRPr="00FB49C5" w:rsidR="0084325C" w:rsidTr="00AE13FF">
              <w:tc>
                <w:tcPr>
                  <w:tcW w:w="3523" w:type="dxa"/>
                </w:tcPr>
                <w:p w:rsidRPr="009D2E95" w:rsidR="00495E20" w:rsidP="00495E20" w:rsidRDefault="00495E20">
                  <w:pPr>
                    <w:pStyle w:val="CV-Comptences"/>
                    <w:rPr>
                      <w:noProof/>
                      <w:sz w:val="20"/>
                      <w:lang w:val="fr-FR" w:eastAsia="fr-FR"/>
                    </w:rPr>
                  </w:pPr>
                  <w:r w:rsidRPr="009D2E95">
                    <w:rPr>
                      <w:noProof/>
                      <w:sz w:val="20"/>
                      <w:lang w:val="fr-FR" w:eastAsia="fr-FR"/>
                    </w:rPr>
                    <w:t>Anglais : Bilingue</w:t>
                  </w:r>
                </w:p>
                <w:p w:rsidRPr="00FB49C5" w:rsidR="0084325C" w:rsidP="00495E20" w:rsidRDefault="00495E20">
                  <w:pPr>
                    <w:pStyle w:val="CV-Comptences"/>
                    <w:rPr>
                      <w:noProof/>
                      <w:lang w:val="fr-FR" w:eastAsia="fr-FR"/>
                    </w:rPr>
                  </w:pPr>
                  <w:r w:rsidRPr="009D2E95">
                    <w:rPr>
                      <w:noProof/>
                      <w:sz w:val="20"/>
                      <w:lang w:val="fr-FR" w:eastAsia="fr-FR"/>
                    </w:rPr>
                    <w:t>Espagnol : Scolaire</w:t>
                  </w:r>
                </w:p>
              </w:tc>
              <w:tc>
                <w:tcPr>
                  <w:tcW w:w="3349" w:type="dxa"/>
                </w:tcPr>
                <w:p w:rsidRPr="00FB49C5" w:rsidR="0084325C" w:rsidP="004451D0" w:rsidRDefault="0084325C">
                  <w:pPr>
                    <w:pStyle w:val="CV-Comptences"/>
                    <w:rPr>
                      <w:noProof/>
                      <w:lang w:val="fr-FR" w:eastAsia="fr-FR"/>
                    </w:rPr>
                  </w:pPr>
                </w:p>
              </w:tc>
            </w:tr>
          </w:tbl>
          <w:p w:rsidRPr="00FB49C5" w:rsidR="0093202C" w:rsidP="003D76DF" w:rsidRDefault="0093202C">
            <w:pPr>
              <w:rPr>
                <w:b/>
                <w:bCs/>
              </w:rPr>
            </w:pPr>
          </w:p>
        </w:tc>
      </w:tr>
    </w:tbl>
    <w:p w:rsidRPr="00FB49C5" w:rsidR="0093202C" w:rsidP="008A7EF5" w:rsidRDefault="0093202C">
      <w:pPr>
        <w:pStyle w:val="CV-Normal"/>
      </w:pPr>
    </w:p>
    <w:tbl>
      <w:tblPr>
        <w:tblStyle w:val="Grilledutableau"/>
        <w:tblW w:w="12049" w:type="dxa"/>
        <w:tblInd w:w="-1026" w:type="dxa"/>
        <w:tblLook w:val="04A0" w:firstRow="1" w:lastRow="0" w:firstColumn="1" w:lastColumn="0" w:noHBand="0" w:noVBand="1"/>
      </w:tblPr>
      <w:tblGrid>
        <w:gridCol w:w="12049"/>
      </w:tblGrid>
      <w:tr w:rsidRPr="00FB49C5" w:rsidR="00703AD1" w:rsidTr="00703AD1">
        <w:tc>
          <w:tcPr>
            <w:tcW w:w="12049" w:type="dxa"/>
            <w:tcBorders>
              <w:top w:val="nil"/>
              <w:left w:val="nil"/>
              <w:bottom w:val="nil"/>
              <w:right w:val="nil"/>
            </w:tcBorders>
            <w:shd w:val="clear" w:color="auto" w:fill="943634" w:themeFill="accent2" w:themeFillShade="BF"/>
          </w:tcPr>
          <w:p w:rsidRPr="00FB49C5" w:rsidR="00703AD1" w:rsidP="009A25E5" w:rsidRDefault="00703AD1">
            <w:pPr>
              <w:pStyle w:val="CV-TitreExpriences"/>
            </w:pPr>
            <w:r w:rsidRPr="00FB49C5">
              <w:lastRenderedPageBreak/>
              <w:t>Expériences détaillées</w:t>
            </w:r>
          </w:p>
        </w:tc>
      </w:tr>
    </w:tbl>
    <w:tbl>
      <w:tblPr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4040"/>
        <w:gridCol w:w="4607"/>
        <w:gridCol w:w="567"/>
      </w:tblGrid>
      <w:tr w:rsidRPr="00FB49C5" w:rsidR="006A6B50" w:rsidTr="00403B14">
        <w:trPr>
          <w:trHeight w:val="246"/>
        </w:trPr>
        <w:tc>
          <w:tcPr>
            <w:tcW w:w="567" w:type="dxa"/>
            <w:vAlign w:val="bottom"/>
          </w:tcPr>
          <w:p w:rsidRPr="006A6B50" w:rsidR="006A6B50" w:rsidP="000048B6" w:rsidRDefault="00953318">
            <w:pPr>
              <w:pStyle w:val="CV-Carrs"/>
              <w:jc w:val="left"/>
            </w:pPr>
            <w:r>
              <mc:AlternateContent>
                <mc:Choice Requires="wps">
                  <w:drawing>
                    <wp:inline distT="0" distB="0" distL="0" distR="0">
                      <wp:extent cx="254635" cy="212090"/>
                      <wp:effectExtent l="0" t="2540" r="4445" b="4445"/>
                      <wp:docPr id="5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6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6EFBFE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16" w:type="dxa"/>
            <w:gridSpan w:val="2"/>
            <w:vAlign w:val="bottom"/>
          </w:tcPr>
          <w:p w:rsidRPr="006A6B50" w:rsidR="006A6B50" w:rsidP="00894730" w:rsidRDefault="00495E20">
            <w:pPr>
              <w:pStyle w:val="CV-ExprienceTitre"/>
            </w:pPr>
            <w:r w:rsidRPr="00495E20">
              <w:t>INGENIEUR ETUDE ET DEVELOPPEMENT</w:t>
            </w:r>
            <w:r w:rsidR="003C4E8B">
              <w:t xml:space="preserve"> </w:t>
            </w:r>
          </w:p>
        </w:tc>
        <w:tc>
          <w:tcPr>
            <w:tcW w:w="4607" w:type="dxa"/>
            <w:vAlign w:val="bottom"/>
          </w:tcPr>
          <w:p w:rsidRPr="006A6B50" w:rsidR="006A6B50" w:rsidP="00894730" w:rsidRDefault="00894730">
            <w:pPr>
              <w:pStyle w:val="CV-Socit"/>
            </w:pPr>
            <w:r>
              <w:t>ESN</w:t>
            </w:r>
          </w:p>
        </w:tc>
        <w:tc>
          <w:tcPr>
            <w:tcW w:w="567" w:type="dxa"/>
            <w:vAlign w:val="bottom"/>
          </w:tcPr>
          <w:p w:rsidRPr="006A6B50" w:rsidR="006A6B50" w:rsidP="006A6B50" w:rsidRDefault="00953318">
            <w:pPr>
              <w:pStyle w:val="CV-Carrs"/>
            </w:pPr>
            <w:r>
              <mc:AlternateContent>
                <mc:Choice Requires="wps">
                  <w:drawing>
                    <wp:inline distT="0" distB="0" distL="0" distR="0">
                      <wp:extent cx="254635" cy="212090"/>
                      <wp:effectExtent l="0" t="2540" r="0" b="4445"/>
                      <wp:docPr id="3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5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24BE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AzeBBONAgAAIQ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  <w:tr w:rsidRPr="00FB49C5" w:rsidR="006A6B50" w:rsidTr="00403B14">
        <w:trPr>
          <w:trHeight w:val="959"/>
        </w:trPr>
        <w:tc>
          <w:tcPr>
            <w:tcW w:w="1843" w:type="dxa"/>
            <w:gridSpan w:val="2"/>
            <w:shd w:val="clear" w:color="auto" w:fill="auto"/>
            <w:vAlign w:val="center"/>
          </w:tcPr>
          <w:p w:rsidRPr="006A6B50" w:rsidR="006A6B50" w:rsidP="00ED3BD3" w:rsidRDefault="007C0CF2">
            <w:pPr>
              <w:pStyle w:val="CV-Date"/>
            </w:pPr>
            <w:r>
              <w:t>11</w:t>
            </w:r>
            <w:r w:rsidR="00495E20">
              <w:t>/1</w:t>
            </w:r>
            <w:r>
              <w:t>5 – 02</w:t>
            </w:r>
            <w:r w:rsidR="00495E20">
              <w:t>/1</w:t>
            </w:r>
            <w:r>
              <w:t>8</w:t>
            </w:r>
            <w:r w:rsidR="00495E20">
              <w:br/>
            </w:r>
            <w:r w:rsidR="00495E20">
              <w:br/>
            </w:r>
            <w:r w:rsidRPr="00495E20" w:rsidR="00495E20">
              <w:t>3 MOIS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Pr="006A6B50" w:rsidR="006A6B50" w:rsidP="006A6B50" w:rsidRDefault="00953318">
            <w:pPr>
              <w:pStyle w:val="CV-Normal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>
                      <wp:extent cx="5769610" cy="621030"/>
                      <wp:effectExtent l="6350" t="7620" r="5715" b="9525"/>
                      <wp:docPr id="1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9610" cy="6210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C0CF2" w:rsidR="00970FF8" w:rsidP="007C0CF2" w:rsidRDefault="007C0CF2">
                                  <w:pPr>
                                    <w:pStyle w:val="CV-EnvironnementTechnique"/>
                                  </w:pPr>
                                  <w:r>
                                    <w:t>AUPL</w:t>
                                  </w:r>
                                  <w:r>
                                    <w:t xml:space="preserve">, </w:t>
                                  </w:r>
                                  <w:r>
                                    <w:t>Java</w:t>
                                  </w:r>
                                  <w:r>
                                    <w:t xml:space="preserve">, </w:t>
                                  </w:r>
                                  <w:r w:rsidRPr="007C0CF2">
                                    <w:t xml:space="preserve">Angular, Java EE, </w:t>
                                  </w:r>
                                  <w:proofErr w:type="spellStart"/>
                                  <w:r w:rsidRPr="007C0CF2">
                                    <w:t>MySql</w:t>
                                  </w:r>
                                  <w:proofErr w:type="spellEnd"/>
                                  <w:r w:rsidRPr="007C0CF2">
                                    <w:t xml:space="preserve">, MongoDB, </w:t>
                                  </w:r>
                                  <w:proofErr w:type="spellStart"/>
                                  <w:r w:rsidRPr="007C0CF2">
                                    <w:t>RabbitMq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r>
                                    <w:t xml:space="preserve">JavaScript, </w:t>
                                  </w:r>
                                  <w:proofErr w:type="spellStart"/>
                                  <w:r>
                                    <w:t>AngularJs</w:t>
                                  </w:r>
                                  <w:proofErr w:type="spellEnd"/>
                                  <w:r>
                                    <w:t>, Selenium</w:t>
                                  </w:r>
                                  <w:r>
                                    <w:t xml:space="preserve">, </w:t>
                                  </w:r>
                                  <w:r>
                                    <w:t>Android, Realm</w:t>
                                  </w:r>
                                  <w:r>
                                    <w:t>,</w:t>
                                  </w:r>
                                  <w:r w:rsidRPr="007C0CF2">
                                    <w:t xml:space="preserve"> </w:t>
                                  </w:r>
                                  <w:r>
                                    <w:t>Python</w:t>
                                  </w:r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JHipster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44" style="width:454.3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2" fillcolor="#943634 [24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">
                      <v:fill type="gradient" color2="#943634 [2405]" focus="100%" rotate="t"/>
                      <v:textbox>
                        <w:txbxContent>
                          <w:p w:rsidRPr="007C0CF2" w:rsidR="00970FF8" w:rsidP="007C0CF2" w:rsidRDefault="007C0CF2">
                            <w:pPr>
                              <w:pStyle w:val="CV-EnvironnementTechnique"/>
                            </w:pPr>
                            <w:r>
                              <w:t>AUPL</w:t>
                            </w:r>
                            <w:r>
                              <w:t xml:space="preserve">, </w:t>
                            </w:r>
                            <w:r>
                              <w:t>Java</w:t>
                            </w:r>
                            <w:r>
                              <w:t xml:space="preserve">, </w:t>
                            </w:r>
                            <w:r w:rsidRPr="007C0CF2">
                              <w:t xml:space="preserve">Angular, Java EE, </w:t>
                            </w:r>
                            <w:proofErr w:type="spellStart"/>
                            <w:r w:rsidRPr="007C0CF2">
                              <w:t>MySql</w:t>
                            </w:r>
                            <w:proofErr w:type="spellEnd"/>
                            <w:r w:rsidRPr="007C0CF2">
                              <w:t xml:space="preserve">, MongoDB, </w:t>
                            </w:r>
                            <w:proofErr w:type="spellStart"/>
                            <w:r w:rsidRPr="007C0CF2">
                              <w:t>RabbitMq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 xml:space="preserve">JavaScript, </w:t>
                            </w:r>
                            <w:proofErr w:type="spellStart"/>
                            <w:r>
                              <w:t>AngularJs</w:t>
                            </w:r>
                            <w:proofErr w:type="spellEnd"/>
                            <w:r>
                              <w:t>, Selenium</w:t>
                            </w:r>
                            <w:r>
                              <w:t xml:space="preserve">, </w:t>
                            </w:r>
                            <w:r>
                              <w:t>Android, Realm</w:t>
                            </w:r>
                            <w:r>
                              <w:t>,</w:t>
                            </w:r>
                            <w:r w:rsidRPr="007C0CF2">
                              <w:t xml:space="preserve"> </w:t>
                            </w:r>
                            <w:r>
                              <w:t>Python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JHipster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FB49C5" w:rsidR="006A6B50" w:rsidTr="00403B14">
        <w:trPr>
          <w:trHeight w:val="237"/>
        </w:trPr>
        <w:tc>
          <w:tcPr>
            <w:tcW w:w="11057" w:type="dxa"/>
            <w:gridSpan w:val="5"/>
          </w:tcPr>
          <w:p w:rsidR="007C0CF2" w:rsidP="007C0CF2" w:rsidRDefault="007C0CF2">
            <w:pPr>
              <w:pStyle w:val="CV-Fonction"/>
            </w:pPr>
            <w:r>
              <w:t xml:space="preserve">Au sein de l’équipe </w:t>
            </w:r>
            <w:r>
              <w:t>études et développement</w:t>
            </w:r>
            <w:r>
              <w:t xml:space="preserve"> d’une ESN </w:t>
            </w:r>
            <w:r w:rsidR="00B14DE2">
              <w:t>réalisation de différents projets :</w:t>
            </w:r>
          </w:p>
          <w:p w:rsidR="007C0CF2" w:rsidP="007C0CF2" w:rsidRDefault="007C0CF2">
            <w:pPr>
              <w:pStyle w:val="CV-Fonction"/>
            </w:pPr>
            <w:r>
              <w:t xml:space="preserve">- </w:t>
            </w:r>
            <w:r w:rsidRPr="007C0CF2">
              <w:t>Adaptation et évolution d’un outil de PLM</w:t>
            </w:r>
          </w:p>
          <w:p w:rsidR="007C0CF2" w:rsidP="007C0CF2" w:rsidRDefault="007C0CF2">
            <w:pPr>
              <w:pStyle w:val="CV-Fonction"/>
            </w:pPr>
            <w:r>
              <w:t xml:space="preserve">- </w:t>
            </w:r>
            <w:r w:rsidRPr="007C0CF2">
              <w:t>Implémentation d’une plateforme pour la conversion de données</w:t>
            </w:r>
          </w:p>
          <w:p w:rsidR="007C0CF2" w:rsidP="007C0CF2" w:rsidRDefault="007C0CF2">
            <w:pPr>
              <w:pStyle w:val="CV-Fonction"/>
            </w:pPr>
            <w:r>
              <w:t xml:space="preserve">- </w:t>
            </w:r>
            <w:r w:rsidRPr="007C0CF2">
              <w:t>Mise en place d’un outil pour configurer les offres de Schneider Electric</w:t>
            </w:r>
          </w:p>
          <w:p w:rsidR="007C0CF2" w:rsidP="007C0CF2" w:rsidRDefault="007C0CF2">
            <w:pPr>
              <w:pStyle w:val="CV-Fonction"/>
            </w:pPr>
            <w:r>
              <w:t xml:space="preserve">- </w:t>
            </w:r>
            <w:r w:rsidRPr="007C0CF2">
              <w:t xml:space="preserve">Réalisation d’une application mobile pour tester les </w:t>
            </w:r>
            <w:proofErr w:type="spellStart"/>
            <w:r w:rsidRPr="007C0CF2">
              <w:t>LEDs</w:t>
            </w:r>
            <w:proofErr w:type="spellEnd"/>
            <w:r w:rsidRPr="007C0CF2">
              <w:t xml:space="preserve"> des panneaux issus de secours</w:t>
            </w:r>
          </w:p>
          <w:p w:rsidR="007C0CF2" w:rsidP="007C0CF2" w:rsidRDefault="007C0CF2">
            <w:pPr>
              <w:pStyle w:val="CV-Fonction"/>
            </w:pPr>
            <w:r>
              <w:t>- Conception et réalisation d’un « proof of concept » d’un système de géolocalisation</w:t>
            </w:r>
            <w:r>
              <w:t xml:space="preserve"> </w:t>
            </w:r>
          </w:p>
          <w:p w:rsidRPr="006A6B50" w:rsidR="00CC45FF" w:rsidP="007C0CF2" w:rsidRDefault="00CC45FF">
            <w:pPr>
              <w:pStyle w:val="CV-Fonction"/>
            </w:pPr>
          </w:p>
        </w:tc>
      </w:tr>
      <w:tr w:rsidRPr="00FB49C5" w:rsidR="006A6B50" w:rsidTr="00403B14">
        <w:trPr>
          <w:trHeight w:val="1027"/>
        </w:trPr>
        <w:tc>
          <w:tcPr>
            <w:tcW w:w="11057" w:type="dxa"/>
            <w:gridSpan w:val="5"/>
          </w:tcPr>
          <w:p w:rsidR="003A5F99" w:rsidP="007C0CF2" w:rsidRDefault="007C0CF2">
            <w:pPr>
              <w:pStyle w:val="CV-Tche"/>
            </w:pPr>
            <w:r w:rsidRPr="007C0CF2">
              <w:t xml:space="preserve">Adaptation et évolution d’un outil de PLM (Product </w:t>
            </w:r>
            <w:proofErr w:type="spellStart"/>
            <w:r w:rsidRPr="007C0CF2">
              <w:t>Lifecycle</w:t>
            </w:r>
            <w:proofErr w:type="spellEnd"/>
            <w:r w:rsidRPr="007C0CF2">
              <w:t xml:space="preserve"> Management</w:t>
            </w:r>
            <w:r>
              <w:t>)</w:t>
            </w:r>
          </w:p>
          <w:p w:rsidR="003A5F99" w:rsidP="003A5F99" w:rsidRDefault="007C0CF2">
            <w:pPr>
              <w:pStyle w:val="CV-SousTaches"/>
            </w:pPr>
            <w:r>
              <w:t>C</w:t>
            </w:r>
            <w:r w:rsidR="003A5F99">
              <w:t>ompréhension</w:t>
            </w:r>
            <w:r>
              <w:t xml:space="preserve"> et a</w:t>
            </w:r>
            <w:r w:rsidRPr="003A5F99">
              <w:t xml:space="preserve">nalyse des services </w:t>
            </w:r>
            <w:r>
              <w:t>existants</w:t>
            </w:r>
          </w:p>
          <w:p w:rsidR="007C0CF2" w:rsidP="007C0CF2" w:rsidRDefault="007C0CF2">
            <w:pPr>
              <w:pStyle w:val="CV-SousTaches"/>
            </w:pPr>
            <w:r>
              <w:t xml:space="preserve">Dev de nouvelles fonctionnalités </w:t>
            </w:r>
            <w:r w:rsidR="00401476">
              <w:t>pour l’outils</w:t>
            </w:r>
            <w:r>
              <w:t xml:space="preserve"> de PLM</w:t>
            </w:r>
          </w:p>
          <w:p w:rsidR="00401476" w:rsidP="00401476" w:rsidRDefault="00401476">
            <w:pPr>
              <w:pStyle w:val="CV-SousSousTche"/>
            </w:pPr>
            <w:r>
              <w:t xml:space="preserve">Réalisation de script </w:t>
            </w:r>
            <w:r w:rsidRPr="00401476">
              <w:t>AUPL</w:t>
            </w:r>
            <w:r>
              <w:t xml:space="preserve"> </w:t>
            </w:r>
            <w:r w:rsidRPr="00401476">
              <w:t>(</w:t>
            </w:r>
            <w:proofErr w:type="spellStart"/>
            <w:r w:rsidRPr="00401476">
              <w:t>Audros</w:t>
            </w:r>
            <w:proofErr w:type="spellEnd"/>
            <w:r w:rsidRPr="00401476">
              <w:t xml:space="preserve"> </w:t>
            </w:r>
            <w:proofErr w:type="spellStart"/>
            <w:r w:rsidRPr="00401476">
              <w:t>Programming</w:t>
            </w:r>
            <w:proofErr w:type="spellEnd"/>
            <w:r w:rsidRPr="00401476">
              <w:t xml:space="preserve"> </w:t>
            </w:r>
            <w:proofErr w:type="spellStart"/>
            <w:r w:rsidRPr="00401476">
              <w:t>Language</w:t>
            </w:r>
            <w:proofErr w:type="spellEnd"/>
            <w:r w:rsidRPr="00401476">
              <w:t xml:space="preserve"> – dérivé du TCL)</w:t>
            </w:r>
          </w:p>
          <w:p w:rsidR="00401476" w:rsidP="00401476" w:rsidRDefault="00401476">
            <w:pPr>
              <w:pStyle w:val="CV-SousSousTche"/>
            </w:pPr>
            <w:r>
              <w:t>Développement des fonctionnalités en Java</w:t>
            </w:r>
          </w:p>
          <w:p w:rsidR="00401476" w:rsidP="007C0CF2" w:rsidRDefault="007C0CF2">
            <w:pPr>
              <w:pStyle w:val="CV-SousTaches"/>
            </w:pPr>
            <w:r>
              <w:t>Centralisation de</w:t>
            </w:r>
            <w:r w:rsidR="00401476">
              <w:t xml:space="preserve"> la</w:t>
            </w:r>
            <w:r>
              <w:t xml:space="preserve"> documentation</w:t>
            </w:r>
            <w:r w:rsidR="00401476">
              <w:t xml:space="preserve"> technique</w:t>
            </w:r>
          </w:p>
          <w:p w:rsidR="00401476" w:rsidP="007C0CF2" w:rsidRDefault="00401476">
            <w:pPr>
              <w:pStyle w:val="CV-SousTaches"/>
            </w:pPr>
            <w:r>
              <w:t>Gestion des p</w:t>
            </w:r>
            <w:r w:rsidR="007C0CF2">
              <w:t>ermissions utilisateurs</w:t>
            </w:r>
          </w:p>
          <w:p w:rsidR="007C0CF2" w:rsidP="007C0CF2" w:rsidRDefault="00401476">
            <w:pPr>
              <w:pStyle w:val="CV-SousTaches"/>
            </w:pPr>
            <w:r>
              <w:t>Réalisation des modèles pour le nommage des produits</w:t>
            </w:r>
          </w:p>
          <w:p w:rsidR="00401476" w:rsidP="00401476" w:rsidRDefault="00401476">
            <w:pPr>
              <w:pStyle w:val="CV-Tche"/>
              <w:numPr>
                <w:ilvl w:val="0"/>
                <w:numId w:val="0"/>
              </w:numPr>
              <w:ind w:left="357"/>
            </w:pPr>
          </w:p>
          <w:p w:rsidR="00D1393D" w:rsidP="00401476" w:rsidRDefault="00401476">
            <w:pPr>
              <w:pStyle w:val="CV-Tche"/>
            </w:pPr>
            <w:r w:rsidRPr="00401476">
              <w:t>Implémentation d’une plateforme pour la conversion de données de Schneider Electric</w:t>
            </w:r>
          </w:p>
          <w:p w:rsidR="00401476" w:rsidP="00401476" w:rsidRDefault="00401476">
            <w:pPr>
              <w:pStyle w:val="CV-SousTaches"/>
            </w:pPr>
            <w:r>
              <w:t>Recueil des besoins</w:t>
            </w:r>
          </w:p>
          <w:p w:rsidR="00401476" w:rsidP="00401476" w:rsidRDefault="00401476">
            <w:pPr>
              <w:pStyle w:val="CV-SousTaches"/>
            </w:pPr>
            <w:r>
              <w:t>Réalisation et développement</w:t>
            </w:r>
          </w:p>
          <w:p w:rsidR="00401476" w:rsidP="00401476" w:rsidRDefault="00401476">
            <w:pPr>
              <w:pStyle w:val="CV-SousSousTche"/>
            </w:pPr>
            <w:r>
              <w:t xml:space="preserve">Création </w:t>
            </w:r>
            <w:r>
              <w:t>d’une plateforme de conversion des données respectant les normes de standardisation des équipements</w:t>
            </w:r>
          </w:p>
          <w:p w:rsidR="00401476" w:rsidP="00401476" w:rsidRDefault="00401476">
            <w:pPr>
              <w:pStyle w:val="CV-SousSousTche"/>
            </w:pPr>
            <w:r>
              <w:t xml:space="preserve">Développement de la plateforme en </w:t>
            </w:r>
            <w:proofErr w:type="spellStart"/>
            <w:r>
              <w:t>Angular</w:t>
            </w:r>
            <w:proofErr w:type="spellEnd"/>
            <w:r>
              <w:t xml:space="preserve"> pour la partie front et</w:t>
            </w:r>
            <w:r w:rsidRPr="00401476">
              <w:t xml:space="preserve"> Java EE</w:t>
            </w:r>
            <w:r>
              <w:t xml:space="preserve"> pour la partie back</w:t>
            </w:r>
          </w:p>
          <w:p w:rsidR="00401476" w:rsidP="00401476" w:rsidRDefault="00401476">
            <w:pPr>
              <w:pStyle w:val="CV-SousSousTche"/>
            </w:pPr>
            <w:r>
              <w:t xml:space="preserve">Mise en place d’une base de données avec les technologies </w:t>
            </w:r>
            <w:proofErr w:type="spellStart"/>
            <w:r>
              <w:t>MySql</w:t>
            </w:r>
            <w:proofErr w:type="spellEnd"/>
            <w:r>
              <w:t xml:space="preserve">, </w:t>
            </w:r>
            <w:proofErr w:type="spellStart"/>
            <w:r>
              <w:t>MongoDB</w:t>
            </w:r>
            <w:proofErr w:type="spellEnd"/>
            <w:r>
              <w:t xml:space="preserve"> et </w:t>
            </w:r>
            <w:proofErr w:type="spellStart"/>
            <w:r>
              <w:t>RabbitMq</w:t>
            </w:r>
            <w:proofErr w:type="spellEnd"/>
          </w:p>
          <w:p w:rsidR="00401476" w:rsidP="00401476" w:rsidRDefault="00401476">
            <w:pPr>
              <w:pStyle w:val="CV-SousTaches"/>
            </w:pPr>
            <w:r>
              <w:t>Réalisation des tests unitaires</w:t>
            </w:r>
          </w:p>
          <w:p w:rsidR="00B14DE2" w:rsidP="00B14DE2" w:rsidRDefault="00B14DE2">
            <w:pPr>
              <w:pStyle w:val="CV-SousTaches"/>
              <w:numPr>
                <w:ilvl w:val="0"/>
                <w:numId w:val="0"/>
              </w:numPr>
              <w:ind w:left="357"/>
            </w:pPr>
          </w:p>
          <w:p w:rsidR="00E5446F" w:rsidP="00E5446F" w:rsidRDefault="00E5446F">
            <w:pPr>
              <w:pStyle w:val="CV-Tche"/>
            </w:pPr>
            <w:r w:rsidRPr="00E5446F">
              <w:t xml:space="preserve">Mise en place d’un outil pour configurer les offres de Schneider Electric </w:t>
            </w:r>
          </w:p>
          <w:p w:rsidR="00E5446F" w:rsidP="00E5446F" w:rsidRDefault="00E5446F">
            <w:pPr>
              <w:pStyle w:val="CV-SousTaches"/>
            </w:pPr>
            <w:r>
              <w:t>Compréhension et a</w:t>
            </w:r>
            <w:r w:rsidRPr="003A5F99">
              <w:t xml:space="preserve">nalyse des services </w:t>
            </w:r>
            <w:r>
              <w:t>existants</w:t>
            </w:r>
          </w:p>
          <w:p w:rsidRPr="00E5446F" w:rsidR="00E5446F" w:rsidP="00E5446F" w:rsidRDefault="00E5446F">
            <w:pPr>
              <w:pStyle w:val="CV-SousSousTche"/>
            </w:pPr>
            <w:r w:rsidRPr="00E5446F">
              <w:t>Configurateur existant mais</w:t>
            </w:r>
            <w:r w:rsidR="00B14DE2">
              <w:t xml:space="preserve"> présent</w:t>
            </w:r>
            <w:r w:rsidRPr="00E5446F">
              <w:t xml:space="preserve"> </w:t>
            </w:r>
            <w:r w:rsidR="00B14DE2">
              <w:t>en client lourd</w:t>
            </w:r>
          </w:p>
          <w:p w:rsidR="00E5446F" w:rsidP="00E5446F" w:rsidRDefault="00E5446F">
            <w:pPr>
              <w:pStyle w:val="CV-SousTaches"/>
            </w:pPr>
            <w:r w:rsidRPr="00E5446F">
              <w:t>Développement d'un "</w:t>
            </w:r>
            <w:proofErr w:type="spellStart"/>
            <w:r w:rsidRPr="00E5446F">
              <w:t>wrapper</w:t>
            </w:r>
            <w:proofErr w:type="spellEnd"/>
            <w:r w:rsidRPr="00E5446F">
              <w:t xml:space="preserve">" pour alléger </w:t>
            </w:r>
            <w:r>
              <w:t>l’application existante</w:t>
            </w:r>
          </w:p>
          <w:p w:rsidR="00E5446F" w:rsidP="00E5446F" w:rsidRDefault="00E5446F">
            <w:pPr>
              <w:pStyle w:val="CV-SousSousTche"/>
            </w:pPr>
            <w:r>
              <w:t xml:space="preserve">Développement en JavaScript, </w:t>
            </w:r>
            <w:proofErr w:type="spellStart"/>
            <w:r>
              <w:t>AngularJs</w:t>
            </w:r>
            <w:proofErr w:type="spellEnd"/>
            <w:r>
              <w:t xml:space="preserve"> pour la partie front</w:t>
            </w:r>
          </w:p>
          <w:p w:rsidR="00E5446F" w:rsidP="00E5446F" w:rsidRDefault="00E5446F">
            <w:pPr>
              <w:pStyle w:val="CV-SousSousTche"/>
            </w:pPr>
            <w:r>
              <w:t xml:space="preserve">Développement en </w:t>
            </w:r>
            <w:r>
              <w:t xml:space="preserve">Java avec le </w:t>
            </w:r>
            <w:proofErr w:type="spellStart"/>
            <w:r>
              <w:t>framework</w:t>
            </w:r>
            <w:proofErr w:type="spellEnd"/>
            <w:r>
              <w:t xml:space="preserve"> </w:t>
            </w:r>
            <w:proofErr w:type="spellStart"/>
            <w:r w:rsidRPr="00E5446F">
              <w:t>Selenium</w:t>
            </w:r>
            <w:proofErr w:type="spellEnd"/>
            <w:r>
              <w:t xml:space="preserve"> pour la partie Back</w:t>
            </w:r>
          </w:p>
          <w:p w:rsidR="00E5446F" w:rsidP="00E5446F" w:rsidRDefault="00E5446F">
            <w:pPr>
              <w:pStyle w:val="CV-SousTaches"/>
            </w:pPr>
            <w:r>
              <w:t>Implément</w:t>
            </w:r>
            <w:r>
              <w:t>ation</w:t>
            </w:r>
            <w:r>
              <w:t xml:space="preserve"> </w:t>
            </w:r>
            <w:r>
              <w:t>du nouveau</w:t>
            </w:r>
            <w:r>
              <w:t xml:space="preserve"> configurateur d'offre pour les partenaires</w:t>
            </w:r>
            <w:r>
              <w:t xml:space="preserve"> clients</w:t>
            </w:r>
          </w:p>
          <w:p w:rsidR="00E5446F" w:rsidP="00E5446F" w:rsidRDefault="00E5446F">
            <w:pPr>
              <w:pStyle w:val="CV-SousTaches"/>
            </w:pPr>
            <w:r>
              <w:t>Réalisation des tests unitaires</w:t>
            </w:r>
          </w:p>
          <w:p w:rsidR="003D038E" w:rsidP="00E5446F" w:rsidRDefault="00E5446F">
            <w:pPr>
              <w:pStyle w:val="CV-SousTaches"/>
            </w:pPr>
            <w:r>
              <w:t>Réalisation de la d</w:t>
            </w:r>
            <w:r>
              <w:t>oc</w:t>
            </w:r>
            <w:r>
              <w:t>umentation</w:t>
            </w:r>
            <w:r>
              <w:t xml:space="preserve"> fonctionnel</w:t>
            </w:r>
            <w:r>
              <w:t xml:space="preserve">le </w:t>
            </w:r>
          </w:p>
          <w:p w:rsidR="003A5F99" w:rsidP="00E5446F" w:rsidRDefault="00E5446F">
            <w:pPr>
              <w:pStyle w:val="CV-Tche"/>
            </w:pPr>
            <w:r w:rsidRPr="00E5446F">
              <w:lastRenderedPageBreak/>
              <w:t xml:space="preserve">Réalisation d’une application mobile pour tester les </w:t>
            </w:r>
            <w:proofErr w:type="spellStart"/>
            <w:r w:rsidRPr="00E5446F">
              <w:t>LEDs</w:t>
            </w:r>
            <w:proofErr w:type="spellEnd"/>
            <w:r w:rsidRPr="00E5446F">
              <w:t xml:space="preserve"> des panneaux issus de secours</w:t>
            </w:r>
          </w:p>
          <w:p w:rsidR="00B14DE2" w:rsidP="00E5446F" w:rsidRDefault="00B14DE2">
            <w:pPr>
              <w:pStyle w:val="CV-SousTaches"/>
            </w:pPr>
            <w:r>
              <w:t>Analyse de l’application existante</w:t>
            </w:r>
          </w:p>
          <w:p w:rsidR="00B14DE2" w:rsidP="00B14DE2" w:rsidRDefault="00B14DE2">
            <w:pPr>
              <w:pStyle w:val="CV-SousTaches"/>
            </w:pPr>
            <w:r>
              <w:t>Réalisation et développement</w:t>
            </w:r>
          </w:p>
          <w:p w:rsidR="00B14DE2" w:rsidP="00B14DE2" w:rsidRDefault="00B14DE2">
            <w:pPr>
              <w:pStyle w:val="CV-SousSousTche"/>
            </w:pPr>
            <w:r w:rsidRPr="00B14DE2">
              <w:t>Étude des coûts des différentes solutions</w:t>
            </w:r>
            <w:r>
              <w:t xml:space="preserve"> possibles</w:t>
            </w:r>
          </w:p>
          <w:p w:rsidRPr="00B14DE2" w:rsidR="00B14DE2" w:rsidP="00B14DE2" w:rsidRDefault="00B14DE2">
            <w:pPr>
              <w:pStyle w:val="CV-SousSousTche"/>
            </w:pPr>
            <w:r>
              <w:t>Conception de l’application mobile</w:t>
            </w:r>
          </w:p>
          <w:p w:rsidR="00B14DE2" w:rsidP="00B14DE2" w:rsidRDefault="00B14DE2">
            <w:pPr>
              <w:pStyle w:val="CV-SousSousTche"/>
            </w:pPr>
            <w:r>
              <w:t xml:space="preserve">Développement de </w:t>
            </w:r>
            <w:r>
              <w:t>l’application</w:t>
            </w:r>
            <w:r>
              <w:t xml:space="preserve"> en </w:t>
            </w:r>
            <w:r>
              <w:t>Java (</w:t>
            </w:r>
            <w:r w:rsidRPr="00B14DE2">
              <w:t>Android</w:t>
            </w:r>
            <w:r>
              <w:t>)</w:t>
            </w:r>
          </w:p>
          <w:p w:rsidR="00B14DE2" w:rsidP="00B14DE2" w:rsidRDefault="00B14DE2">
            <w:pPr>
              <w:pStyle w:val="CV-SousSousTche"/>
            </w:pPr>
            <w:r>
              <w:t xml:space="preserve">Mise en place d’une base de données avec les technologies </w:t>
            </w:r>
            <w:proofErr w:type="spellStart"/>
            <w:r>
              <w:t>Realm</w:t>
            </w:r>
            <w:proofErr w:type="spellEnd"/>
          </w:p>
          <w:p w:rsidR="00B14DE2" w:rsidP="00B14DE2" w:rsidRDefault="00B14DE2">
            <w:pPr>
              <w:pStyle w:val="CV-SousTaches"/>
            </w:pPr>
            <w:r w:rsidRPr="00B14DE2">
              <w:t>Réalisation des tests unitaires</w:t>
            </w:r>
          </w:p>
          <w:p w:rsidR="00B14DE2" w:rsidP="00B14DE2" w:rsidRDefault="00B14DE2">
            <w:pPr>
              <w:pStyle w:val="CV-SousTaches"/>
              <w:numPr>
                <w:ilvl w:val="0"/>
                <w:numId w:val="0"/>
              </w:numPr>
              <w:ind w:left="714"/>
            </w:pPr>
          </w:p>
          <w:p w:rsidR="00B14DE2" w:rsidP="00B14DE2" w:rsidRDefault="00B14DE2">
            <w:pPr>
              <w:pStyle w:val="CV-Tche"/>
            </w:pPr>
            <w:r w:rsidRPr="00B14DE2">
              <w:t>Conception et réalisation d’un « proof of concept » d’un système de géolocalisation</w:t>
            </w:r>
          </w:p>
          <w:p w:rsidR="00CC45FF" w:rsidP="00CC45FF" w:rsidRDefault="00CC45FF">
            <w:pPr>
              <w:pStyle w:val="CV-SousTaches"/>
            </w:pPr>
            <w:r>
              <w:t>Réalisation d’un ensemble d’outils permettant la géolocalisation des palettes dans les entrepôts</w:t>
            </w:r>
          </w:p>
          <w:p w:rsidR="00CC45FF" w:rsidP="004D6B9B" w:rsidRDefault="00CC45FF">
            <w:pPr>
              <w:pStyle w:val="CV-SousTaches"/>
            </w:pPr>
            <w:r>
              <w:t>Réalisation d’un script python pour l’extraction de données à partir d’un RTLS (Real-Time Location</w:t>
            </w:r>
            <w:r>
              <w:t xml:space="preserve"> </w:t>
            </w:r>
            <w:r>
              <w:t>System)</w:t>
            </w:r>
          </w:p>
          <w:p w:rsidR="00CC45FF" w:rsidP="00CC45FF" w:rsidRDefault="00CC45FF">
            <w:pPr>
              <w:pStyle w:val="CV-SousTaches"/>
            </w:pPr>
            <w:r>
              <w:t>Implémentation d’un outil pour configurer le RTLS</w:t>
            </w:r>
          </w:p>
          <w:p w:rsidR="00CC45FF" w:rsidP="00CC45FF" w:rsidRDefault="00CC45FF">
            <w:pPr>
              <w:pStyle w:val="CV-SousTaches"/>
            </w:pPr>
            <w:r>
              <w:t>Mise en place d’une application mobile pour communiquer avec le RTLS o Implémentation d’une API REST</w:t>
            </w:r>
          </w:p>
          <w:p w:rsidR="00CC45FF" w:rsidP="00CC45FF" w:rsidRDefault="00CC45FF">
            <w:pPr>
              <w:pStyle w:val="CV-SousTaches"/>
            </w:pPr>
            <w:r>
              <w:t>Réalisation d’algorithmes pour améliorer la qualité de données</w:t>
            </w:r>
          </w:p>
          <w:p w:rsidR="003A5F99" w:rsidP="00CC45FF" w:rsidRDefault="00CC45FF">
            <w:pPr>
              <w:pStyle w:val="CV-SousTaches"/>
            </w:pPr>
            <w:r>
              <w:t>Réalisation de tests unitaires</w:t>
            </w:r>
          </w:p>
          <w:p w:rsidRPr="003A5F99" w:rsidR="00B14DE2" w:rsidP="003A5F99" w:rsidRDefault="00B14DE2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3A5F99" w:rsidR="003A5F99" w:rsidP="003A5F99" w:rsidRDefault="003A5F99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6A6B50" w:rsidR="00BB1063" w:rsidP="00CC45FF" w:rsidRDefault="00BB1063">
            <w:pPr>
              <w:pStyle w:val="CV-Tche"/>
              <w:numPr>
                <w:ilvl w:val="0"/>
                <w:numId w:val="0"/>
              </w:numPr>
              <w:ind w:left="357" w:hanging="357"/>
            </w:pPr>
          </w:p>
        </w:tc>
      </w:tr>
      <w:tr w:rsidRPr="00FB49C5" w:rsidR="00CC45FF" w:rsidTr="00B21636">
        <w:trPr>
          <w:trHeight w:val="246"/>
        </w:trPr>
        <w:tc>
          <w:tcPr>
            <w:tcW w:w="567" w:type="dxa"/>
            <w:vAlign w:val="bottom"/>
          </w:tcPr>
          <w:p w:rsidRPr="006A6B50" w:rsidR="00CC45FF" w:rsidP="00B21636" w:rsidRDefault="00CC45FF">
            <w:pPr>
              <w:pStyle w:val="CV-Carrs"/>
            </w:pPr>
            <w:r>
              <w:lastRenderedPageBreak/>
              <mc:AlternateContent>
                <mc:Choice Requires="wps">
                  <w:drawing>
                    <wp:inline distT="0" distB="0" distL="0" distR="0" wp14:anchorId="72C30410" wp14:editId="3E7FC8A2">
                      <wp:extent cx="254635" cy="212090"/>
                      <wp:effectExtent l="0" t="2540" r="4445" b="4445"/>
                      <wp:docPr id="11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6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7E44C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EPUZg+NAgAAIg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16" w:type="dxa"/>
            <w:gridSpan w:val="2"/>
            <w:vAlign w:val="bottom"/>
          </w:tcPr>
          <w:p w:rsidRPr="006A6B50" w:rsidR="00CC45FF" w:rsidP="00B21636" w:rsidRDefault="00CC45FF">
            <w:pPr>
              <w:pStyle w:val="CV-ExprienceTitre"/>
            </w:pPr>
            <w:r w:rsidRPr="00CC45FF">
              <w:t>Développeur Fullstack</w:t>
            </w:r>
          </w:p>
        </w:tc>
        <w:tc>
          <w:tcPr>
            <w:tcW w:w="4607" w:type="dxa"/>
            <w:vAlign w:val="bottom"/>
          </w:tcPr>
          <w:p w:rsidRPr="006A6B50" w:rsidR="00CC45FF" w:rsidP="00B21636" w:rsidRDefault="00CC45FF">
            <w:pPr>
              <w:pStyle w:val="CV-Socit"/>
            </w:pPr>
            <w:r>
              <w:t>Orange</w:t>
            </w:r>
          </w:p>
        </w:tc>
        <w:tc>
          <w:tcPr>
            <w:tcW w:w="567" w:type="dxa"/>
            <w:vAlign w:val="bottom"/>
          </w:tcPr>
          <w:p w:rsidRPr="006A6B50" w:rsidR="00CC45FF" w:rsidP="00B21636" w:rsidRDefault="00CC45FF">
            <w:pPr>
              <w:pStyle w:val="CV-Carrs"/>
            </w:pPr>
            <w:r>
              <mc:AlternateContent>
                <mc:Choice Requires="wps">
                  <w:drawing>
                    <wp:inline distT="0" distB="0" distL="0" distR="0" wp14:anchorId="4740BB34" wp14:editId="195A9741">
                      <wp:extent cx="254635" cy="212090"/>
                      <wp:effectExtent l="0" t="2540" r="0" b="4445"/>
                      <wp:docPr id="12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5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74F7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CDthsqNAgAAIg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  <w:tr w:rsidRPr="00FB49C5" w:rsidR="00CC45FF" w:rsidTr="00B21636">
        <w:trPr>
          <w:trHeight w:val="959"/>
        </w:trPr>
        <w:tc>
          <w:tcPr>
            <w:tcW w:w="1843" w:type="dxa"/>
            <w:gridSpan w:val="2"/>
            <w:shd w:val="clear" w:color="auto" w:fill="auto"/>
            <w:vAlign w:val="center"/>
          </w:tcPr>
          <w:p w:rsidRPr="006A6B50" w:rsidR="00CC45FF" w:rsidP="008E3811" w:rsidRDefault="008E3811">
            <w:pPr>
              <w:pStyle w:val="CV-Date"/>
            </w:pPr>
            <w:r>
              <w:t>06</w:t>
            </w:r>
            <w:r w:rsidR="00CC45FF">
              <w:t>/1</w:t>
            </w:r>
            <w:r>
              <w:t>4</w:t>
            </w:r>
            <w:r w:rsidR="00CC45FF">
              <w:t xml:space="preserve"> – 0</w:t>
            </w:r>
            <w:r>
              <w:t>6</w:t>
            </w:r>
            <w:r w:rsidR="00CC45FF">
              <w:t>/1</w:t>
            </w:r>
            <w:r>
              <w:t>5</w:t>
            </w:r>
            <w:r w:rsidR="00CC45FF">
              <w:br/>
            </w:r>
            <w:r w:rsidR="00CC45FF">
              <w:br/>
            </w:r>
            <w:r>
              <w:t>1</w:t>
            </w:r>
            <w:r w:rsidRPr="00495E20" w:rsidR="00CC45FF">
              <w:t xml:space="preserve"> </w:t>
            </w:r>
            <w:r>
              <w:t>an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Pr="006A6B50" w:rsidR="00CC45FF" w:rsidP="00B21636" w:rsidRDefault="00CC45FF">
            <w:pPr>
              <w:pStyle w:val="CV-Normal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3695887" wp14:editId="3B760A8F">
                      <wp:extent cx="5769610" cy="621030"/>
                      <wp:effectExtent l="6350" t="7620" r="5715" b="9525"/>
                      <wp:docPr id="13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9610" cy="6210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C0CF2" w:rsidR="00CC45FF" w:rsidP="00CC45FF" w:rsidRDefault="000048B6">
                                  <w:pPr>
                                    <w:pStyle w:val="CV-EnvironnementTechnique"/>
                                  </w:pPr>
                                  <w:proofErr w:type="spellStart"/>
                                  <w:r w:rsidRPr="000048B6">
                                    <w:t>HighchartJs</w:t>
                                  </w:r>
                                  <w:proofErr w:type="spellEnd"/>
                                  <w:r w:rsidRPr="000048B6">
                                    <w:t xml:space="preserve">, JQuery, </w:t>
                                  </w:r>
                                  <w:proofErr w:type="spellStart"/>
                                  <w:r w:rsidRPr="000048B6">
                                    <w:t>Korn</w:t>
                                  </w:r>
                                  <w:proofErr w:type="spellEnd"/>
                                  <w:r w:rsidRPr="000048B6">
                                    <w:t xml:space="preserve"> Shell, </w:t>
                                  </w:r>
                                  <w:proofErr w:type="spellStart"/>
                                  <w:r w:rsidRPr="000048B6">
                                    <w:t>MySql</w:t>
                                  </w:r>
                                  <w:proofErr w:type="spellEnd"/>
                                  <w:r w:rsidRPr="000048B6">
                                    <w:t>, PHP, Tortoise SVN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style="width:454.3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943634 [24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" w14:anchorId="43695887">
                      <v:fill type="gradient" color2="#943634 [2405]" focus="100%" rotate="t"/>
                      <v:textbox>
                        <w:txbxContent>
                          <w:p w:rsidRPr="007C0CF2" w:rsidR="00CC45FF" w:rsidP="00CC45FF" w:rsidRDefault="000048B6">
                            <w:pPr>
                              <w:pStyle w:val="CV-EnvironnementTechnique"/>
                            </w:pPr>
                            <w:proofErr w:type="spellStart"/>
                            <w:r w:rsidRPr="000048B6">
                              <w:t>HighchartJs</w:t>
                            </w:r>
                            <w:proofErr w:type="spellEnd"/>
                            <w:r w:rsidRPr="000048B6">
                              <w:t xml:space="preserve">, JQuery, </w:t>
                            </w:r>
                            <w:proofErr w:type="spellStart"/>
                            <w:r w:rsidRPr="000048B6">
                              <w:t>Korn</w:t>
                            </w:r>
                            <w:proofErr w:type="spellEnd"/>
                            <w:r w:rsidRPr="000048B6">
                              <w:t xml:space="preserve"> Shell, </w:t>
                            </w:r>
                            <w:proofErr w:type="spellStart"/>
                            <w:r w:rsidRPr="000048B6">
                              <w:t>MySql</w:t>
                            </w:r>
                            <w:proofErr w:type="spellEnd"/>
                            <w:r w:rsidRPr="000048B6">
                              <w:t>, PHP, Tortoise SVN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FB49C5" w:rsidR="00CC45FF" w:rsidTr="00B21636">
        <w:trPr>
          <w:trHeight w:val="237"/>
        </w:trPr>
        <w:tc>
          <w:tcPr>
            <w:tcW w:w="11057" w:type="dxa"/>
            <w:gridSpan w:val="5"/>
          </w:tcPr>
          <w:p w:rsidR="00CC45FF" w:rsidP="00CC45FF" w:rsidRDefault="00CC45FF">
            <w:pPr>
              <w:pStyle w:val="CV-Fonction"/>
            </w:pPr>
            <w:r>
              <w:t xml:space="preserve">Au sein de l’équipe </w:t>
            </w:r>
            <w:r>
              <w:t xml:space="preserve">BQCO-OMC </w:t>
            </w:r>
            <w:r>
              <w:t>(Boucle Qualité Clients – Offres</w:t>
            </w:r>
            <w:r>
              <w:t xml:space="preserve"> </w:t>
            </w:r>
            <w:r>
              <w:t>Mobiles et Convergentes)</w:t>
            </w:r>
            <w:r w:rsidR="000048B6">
              <w:t xml:space="preserve"> </w:t>
            </w:r>
            <w:r>
              <w:t>d’Orange</w:t>
            </w:r>
            <w:r>
              <w:t>,</w:t>
            </w:r>
            <w:r>
              <w:t xml:space="preserve"> </w:t>
            </w:r>
            <w:r w:rsidR="000048B6">
              <w:t>amélioration de la plateforme de gestions des incidents</w:t>
            </w:r>
            <w:r>
              <w:t xml:space="preserve"> </w:t>
            </w:r>
          </w:p>
          <w:p w:rsidRPr="006A6B50" w:rsidR="00CC45FF" w:rsidP="00B21636" w:rsidRDefault="00CC45FF">
            <w:pPr>
              <w:pStyle w:val="CV-Fonction"/>
            </w:pPr>
          </w:p>
        </w:tc>
      </w:tr>
      <w:tr w:rsidRPr="00FB49C5" w:rsidR="00CC45FF" w:rsidTr="00B21636">
        <w:trPr>
          <w:trHeight w:val="1027"/>
        </w:trPr>
        <w:tc>
          <w:tcPr>
            <w:tcW w:w="11057" w:type="dxa"/>
            <w:gridSpan w:val="5"/>
          </w:tcPr>
          <w:p w:rsidR="000048B6" w:rsidP="000048B6" w:rsidRDefault="000048B6">
            <w:pPr>
              <w:pStyle w:val="CV-Tche"/>
            </w:pPr>
            <w:r>
              <w:t>Amélioration et évolution d’une plateforme de gestion d’incidents dans le parc client</w:t>
            </w:r>
          </w:p>
          <w:p w:rsidR="000048B6" w:rsidP="000048B6" w:rsidRDefault="000048B6">
            <w:pPr>
              <w:pStyle w:val="CV-Tche"/>
            </w:pPr>
            <w:r>
              <w:t>Mise en place d’une fonctionnalité pour la génération de rapports</w:t>
            </w:r>
          </w:p>
          <w:p w:rsidR="000048B6" w:rsidP="000048B6" w:rsidRDefault="000048B6">
            <w:pPr>
              <w:pStyle w:val="CV-Tche"/>
            </w:pPr>
            <w:r>
              <w:t>Réorganisation des bases de données</w:t>
            </w:r>
          </w:p>
          <w:p w:rsidR="000048B6" w:rsidP="000048B6" w:rsidRDefault="000048B6">
            <w:pPr>
              <w:pStyle w:val="CV-Tche"/>
            </w:pPr>
            <w:r>
              <w:t xml:space="preserve">Réalisation de scripts en </w:t>
            </w:r>
            <w:proofErr w:type="spellStart"/>
            <w:r>
              <w:t>korn</w:t>
            </w:r>
            <w:proofErr w:type="spellEnd"/>
            <w:r>
              <w:t xml:space="preserve"> </w:t>
            </w:r>
            <w:proofErr w:type="spellStart"/>
            <w:r>
              <w:t>shell</w:t>
            </w:r>
            <w:proofErr w:type="spellEnd"/>
            <w:r>
              <w:t xml:space="preserve"> pour le déploiement automatique de la plateforme</w:t>
            </w:r>
          </w:p>
          <w:p w:rsidR="00CC45FF" w:rsidP="000048B6" w:rsidRDefault="000048B6">
            <w:pPr>
              <w:pStyle w:val="CV-Tche"/>
            </w:pPr>
            <w:r>
              <w:t>Équipe</w:t>
            </w:r>
            <w:r>
              <w:t xml:space="preserve"> composée de sept personnes</w:t>
            </w:r>
          </w:p>
          <w:p w:rsidR="00CC45FF" w:rsidP="00B21636" w:rsidRDefault="00CC45FF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3A5F99" w:rsidR="00CC45FF" w:rsidP="00B21636" w:rsidRDefault="00CC45FF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3A5F99" w:rsidR="00CC45FF" w:rsidP="00B21636" w:rsidRDefault="00CC45FF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6A6B50" w:rsidR="00CC45FF" w:rsidP="00B21636" w:rsidRDefault="00CC45FF">
            <w:pPr>
              <w:pStyle w:val="CV-Tche"/>
              <w:numPr>
                <w:ilvl w:val="0"/>
                <w:numId w:val="0"/>
              </w:numPr>
              <w:ind w:left="357"/>
            </w:pPr>
          </w:p>
        </w:tc>
      </w:tr>
    </w:tbl>
    <w:p w:rsidR="00BB1063" w:rsidRDefault="00BB1063"/>
    <w:p w:rsidR="008E3811" w:rsidRDefault="008E3811"/>
    <w:p w:rsidR="008E3811" w:rsidRDefault="008E3811"/>
    <w:tbl>
      <w:tblPr>
        <w:tblW w:w="110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4040"/>
        <w:gridCol w:w="4607"/>
        <w:gridCol w:w="567"/>
      </w:tblGrid>
      <w:tr w:rsidRPr="00FB49C5" w:rsidR="008E3811" w:rsidTr="00B21636">
        <w:trPr>
          <w:trHeight w:val="246"/>
        </w:trPr>
        <w:tc>
          <w:tcPr>
            <w:tcW w:w="567" w:type="dxa"/>
            <w:vAlign w:val="bottom"/>
          </w:tcPr>
          <w:p w:rsidRPr="006A6B50" w:rsidR="008E3811" w:rsidP="00B21636" w:rsidRDefault="008E3811">
            <w:pPr>
              <w:pStyle w:val="CV-Carrs"/>
              <w:jc w:val="left"/>
            </w:pPr>
            <w:r>
              <mc:AlternateContent>
                <mc:Choice Requires="wps">
                  <w:drawing>
                    <wp:inline distT="0" distB="0" distL="0" distR="0" wp14:anchorId="05A461C4" wp14:editId="0E4740EC">
                      <wp:extent cx="254635" cy="212090"/>
                      <wp:effectExtent l="0" t="2540" r="4445" b="4445"/>
                      <wp:docPr id="14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6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792FA5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FC861WNAgAAIg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16" w:type="dxa"/>
            <w:gridSpan w:val="2"/>
            <w:vAlign w:val="bottom"/>
          </w:tcPr>
          <w:p w:rsidRPr="006A6B50" w:rsidR="008E3811" w:rsidP="00B21636" w:rsidRDefault="008E3811">
            <w:pPr>
              <w:pStyle w:val="CV-ExprienceTitre"/>
            </w:pPr>
            <w:r w:rsidRPr="008E3811">
              <w:t>Développeur</w:t>
            </w:r>
          </w:p>
        </w:tc>
        <w:tc>
          <w:tcPr>
            <w:tcW w:w="4607" w:type="dxa"/>
            <w:vAlign w:val="bottom"/>
          </w:tcPr>
          <w:p w:rsidRPr="006A6B50" w:rsidR="008E3811" w:rsidP="008E3811" w:rsidRDefault="008E3811">
            <w:pPr>
              <w:pStyle w:val="CV-Socit"/>
            </w:pPr>
            <w:r>
              <w:t>Communauté de Communes du Pays du</w:t>
            </w:r>
            <w:r>
              <w:t xml:space="preserve"> </w:t>
            </w:r>
            <w:r>
              <w:t>Grésivauda</w:t>
            </w:r>
            <w:r>
              <w:t>n</w:t>
            </w:r>
          </w:p>
        </w:tc>
        <w:tc>
          <w:tcPr>
            <w:tcW w:w="567" w:type="dxa"/>
            <w:vAlign w:val="bottom"/>
          </w:tcPr>
          <w:p w:rsidRPr="006A6B50" w:rsidR="008E3811" w:rsidP="00B21636" w:rsidRDefault="008E3811">
            <w:pPr>
              <w:pStyle w:val="CV-Carrs"/>
            </w:pPr>
            <w:r>
              <mc:AlternateContent>
                <mc:Choice Requires="wps">
                  <w:drawing>
                    <wp:inline distT="0" distB="0" distL="0" distR="0" wp14:anchorId="5E92515C" wp14:editId="2E481608">
                      <wp:extent cx="254635" cy="212090"/>
                      <wp:effectExtent l="0" t="2540" r="0" b="4445"/>
                      <wp:docPr id="1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5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5AFC7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FJCiQKNAgAAIg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  <w:tr w:rsidRPr="00FB49C5" w:rsidR="008E3811" w:rsidTr="00B21636">
        <w:trPr>
          <w:trHeight w:val="959"/>
        </w:trPr>
        <w:tc>
          <w:tcPr>
            <w:tcW w:w="1843" w:type="dxa"/>
            <w:gridSpan w:val="2"/>
            <w:shd w:val="clear" w:color="auto" w:fill="auto"/>
            <w:vAlign w:val="center"/>
          </w:tcPr>
          <w:p w:rsidRPr="006A6B50" w:rsidR="008E3811" w:rsidP="00B21636" w:rsidRDefault="008E3811">
            <w:pPr>
              <w:pStyle w:val="CV-Date"/>
            </w:pPr>
            <w:r>
              <w:t>06</w:t>
            </w:r>
            <w:r>
              <w:t>/1</w:t>
            </w:r>
            <w:r>
              <w:t>4 – 08</w:t>
            </w:r>
            <w:r>
              <w:t>/1</w:t>
            </w:r>
            <w:r>
              <w:t>4</w:t>
            </w:r>
            <w:r>
              <w:br/>
            </w:r>
            <w:r>
              <w:br/>
            </w:r>
            <w:r w:rsidRPr="00495E20">
              <w:t>3 MOIS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Pr="006A6B50" w:rsidR="008E3811" w:rsidP="00B21636" w:rsidRDefault="008E3811">
            <w:pPr>
              <w:pStyle w:val="CV-Normal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1E82020E" wp14:editId="7C95A20F">
                      <wp:extent cx="5769610" cy="621030"/>
                      <wp:effectExtent l="6350" t="7620" r="5715" b="9525"/>
                      <wp:docPr id="16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9610" cy="6210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C0CF2" w:rsidR="008E3811" w:rsidP="008E3811" w:rsidRDefault="008E3811">
                                  <w:pPr>
                                    <w:pStyle w:val="CV-EnvironnementTechnique"/>
                                  </w:pPr>
                                  <w:proofErr w:type="spellStart"/>
                                  <w:r w:rsidRPr="008E3811">
                                    <w:t>Php</w:t>
                                  </w:r>
                                  <w:proofErr w:type="spellEnd"/>
                                  <w:r w:rsidRPr="008E3811">
                                    <w:t xml:space="preserve">, </w:t>
                                  </w:r>
                                  <w:proofErr w:type="spellStart"/>
                                  <w:r w:rsidRPr="008E3811">
                                    <w:t>RedbeanPhp</w:t>
                                  </w:r>
                                  <w:proofErr w:type="spellEnd"/>
                                  <w:r w:rsidRPr="008E3811">
                                    <w:t xml:space="preserve"> (ORM), AngularJS, Bootstrap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style="width:454.3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943634 [24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" w14:anchorId="1E82020E">
                      <v:fill type="gradient" color2="#943634 [2405]" focus="100%" rotate="t"/>
                      <v:textbox>
                        <w:txbxContent>
                          <w:p w:rsidRPr="007C0CF2" w:rsidR="008E3811" w:rsidP="008E3811" w:rsidRDefault="008E3811">
                            <w:pPr>
                              <w:pStyle w:val="CV-EnvironnementTechnique"/>
                            </w:pPr>
                            <w:proofErr w:type="spellStart"/>
                            <w:r w:rsidRPr="008E3811">
                              <w:t>Php</w:t>
                            </w:r>
                            <w:proofErr w:type="spellEnd"/>
                            <w:r w:rsidRPr="008E3811">
                              <w:t xml:space="preserve">, </w:t>
                            </w:r>
                            <w:proofErr w:type="spellStart"/>
                            <w:r w:rsidRPr="008E3811">
                              <w:t>RedbeanPhp</w:t>
                            </w:r>
                            <w:proofErr w:type="spellEnd"/>
                            <w:r w:rsidRPr="008E3811">
                              <w:t xml:space="preserve"> (ORM), AngularJS, Bootstrap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FB49C5" w:rsidR="008E3811" w:rsidTr="00B21636">
        <w:trPr>
          <w:trHeight w:val="237"/>
        </w:trPr>
        <w:tc>
          <w:tcPr>
            <w:tcW w:w="11057" w:type="dxa"/>
            <w:gridSpan w:val="5"/>
          </w:tcPr>
          <w:p w:rsidR="008E3811" w:rsidP="008E3811" w:rsidRDefault="008E3811">
            <w:pPr>
              <w:pStyle w:val="CV-Fonction"/>
            </w:pPr>
            <w:r>
              <w:t xml:space="preserve">Au sein de l’équipe </w:t>
            </w:r>
            <w:r>
              <w:t>informatique, d</w:t>
            </w:r>
            <w:r>
              <w:t xml:space="preserve">éveloppement et mise en production du logiciel de suivi et d’évaluation des actions du Plan Climat Air </w:t>
            </w:r>
            <w:r>
              <w:t>Énergie</w:t>
            </w:r>
            <w:r>
              <w:t xml:space="preserve"> Territorial de la collectivité</w:t>
            </w:r>
            <w:r>
              <w:t>.</w:t>
            </w:r>
          </w:p>
          <w:p w:rsidRPr="006A6B50" w:rsidR="008E3811" w:rsidP="00B21636" w:rsidRDefault="008E3811">
            <w:pPr>
              <w:pStyle w:val="CV-Fonction"/>
            </w:pPr>
          </w:p>
        </w:tc>
      </w:tr>
      <w:tr w:rsidRPr="00FB49C5" w:rsidR="008E3811" w:rsidTr="00B21636">
        <w:trPr>
          <w:trHeight w:val="1027"/>
        </w:trPr>
        <w:tc>
          <w:tcPr>
            <w:tcW w:w="11057" w:type="dxa"/>
            <w:gridSpan w:val="5"/>
          </w:tcPr>
          <w:p w:rsidR="008E3811" w:rsidP="008E3811" w:rsidRDefault="008E3811">
            <w:pPr>
              <w:pStyle w:val="CV-Tche"/>
            </w:pPr>
            <w:r>
              <w:t>Récolte et analyse des besoins</w:t>
            </w:r>
          </w:p>
          <w:p w:rsidR="00664641" w:rsidP="00664641" w:rsidRDefault="00664641">
            <w:pPr>
              <w:pStyle w:val="CV-SousTaches"/>
            </w:pPr>
            <w:r>
              <w:t>Réalisation de Workshop avec les futurs utilisateurs</w:t>
            </w:r>
          </w:p>
          <w:p w:rsidR="00664641" w:rsidP="00664641" w:rsidRDefault="00664641">
            <w:pPr>
              <w:pStyle w:val="CV-SousTaches"/>
            </w:pPr>
            <w:r>
              <w:t>Rédaction des spécifications techniques et fonctionnelles</w:t>
            </w:r>
          </w:p>
          <w:p w:rsidRPr="00664641" w:rsidR="00664641" w:rsidP="00664641" w:rsidRDefault="00664641">
            <w:pPr>
              <w:pStyle w:val="CV-SousTaches"/>
              <w:numPr>
                <w:ilvl w:val="0"/>
                <w:numId w:val="0"/>
              </w:numPr>
              <w:ind w:left="714"/>
            </w:pPr>
          </w:p>
          <w:p w:rsidRPr="008E3811" w:rsidR="008E3811" w:rsidP="008E3811" w:rsidRDefault="008E3811">
            <w:pPr>
              <w:pStyle w:val="CV-Tche"/>
            </w:pPr>
            <w:r w:rsidRPr="008E3811">
              <w:t>Réalisation et développement</w:t>
            </w:r>
          </w:p>
          <w:p w:rsidR="008E3811" w:rsidP="00664641" w:rsidRDefault="00664641">
            <w:pPr>
              <w:pStyle w:val="CV-SousTaches"/>
            </w:pPr>
            <w:r>
              <w:t xml:space="preserve">Conception de la plateforme </w:t>
            </w:r>
            <w:r w:rsidRPr="00664641">
              <w:t>contenant l'ensemble des fiches actions pour le plan climat</w:t>
            </w:r>
          </w:p>
          <w:p w:rsidR="008E3811" w:rsidP="00664641" w:rsidRDefault="008E3811">
            <w:pPr>
              <w:pStyle w:val="CV-SousTaches"/>
            </w:pPr>
            <w:r>
              <w:t xml:space="preserve">Développement de la plateforme en </w:t>
            </w:r>
            <w:proofErr w:type="spellStart"/>
            <w:r w:rsidR="00664641">
              <w:t>Angular</w:t>
            </w:r>
            <w:proofErr w:type="spellEnd"/>
            <w:r>
              <w:t xml:space="preserve"> pour la partie front et</w:t>
            </w:r>
            <w:r w:rsidRPr="00401476">
              <w:t xml:space="preserve"> </w:t>
            </w:r>
            <w:r w:rsidR="00664641">
              <w:t>PHP</w:t>
            </w:r>
            <w:r>
              <w:t xml:space="preserve"> pour la partie back</w:t>
            </w:r>
          </w:p>
          <w:p w:rsidR="00664641" w:rsidP="00664641" w:rsidRDefault="00664641">
            <w:pPr>
              <w:pStyle w:val="CV-SousTaches"/>
            </w:pPr>
          </w:p>
          <w:p w:rsidR="008E3811" w:rsidP="008E3811" w:rsidRDefault="008E3811">
            <w:pPr>
              <w:pStyle w:val="CV-Tche"/>
            </w:pPr>
            <w:r>
              <w:t>Réalisation des tests unitaires</w:t>
            </w:r>
          </w:p>
          <w:p w:rsidRPr="003A5F99" w:rsidR="008E3811" w:rsidP="00B21636" w:rsidRDefault="008E3811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3A5F99" w:rsidR="008E3811" w:rsidP="00B21636" w:rsidRDefault="008E3811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6A6B50" w:rsidR="008E3811" w:rsidP="00B21636" w:rsidRDefault="008E3811">
            <w:pPr>
              <w:pStyle w:val="CV-Tche"/>
              <w:numPr>
                <w:ilvl w:val="0"/>
                <w:numId w:val="0"/>
              </w:numPr>
              <w:ind w:left="357" w:hanging="357"/>
            </w:pPr>
          </w:p>
        </w:tc>
      </w:tr>
      <w:tr w:rsidRPr="00FB49C5" w:rsidR="008E3811" w:rsidTr="00B21636">
        <w:trPr>
          <w:trHeight w:val="246"/>
        </w:trPr>
        <w:tc>
          <w:tcPr>
            <w:tcW w:w="567" w:type="dxa"/>
            <w:vAlign w:val="bottom"/>
          </w:tcPr>
          <w:p w:rsidRPr="008E3811" w:rsidR="008E3811" w:rsidP="00B21636" w:rsidRDefault="008E3811">
            <w:pPr>
              <w:pStyle w:val="CV-Carrs"/>
            </w:pPr>
            <w:r w:rsidRPr="008E3811">
              <mc:AlternateContent>
                <mc:Choice Requires="wps">
                  <w:drawing>
                    <wp:inline distT="0" distB="0" distL="0" distR="0" wp14:anchorId="13770486" wp14:editId="57F551E2">
                      <wp:extent cx="254635" cy="212090"/>
                      <wp:effectExtent l="0" t="2540" r="4445" b="4445"/>
                      <wp:docPr id="17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6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16CEDA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KGbkGONAgAAIg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16" w:type="dxa"/>
            <w:gridSpan w:val="2"/>
            <w:vAlign w:val="bottom"/>
          </w:tcPr>
          <w:p w:rsidRPr="008E3811" w:rsidR="008E3811" w:rsidP="00F53BC6" w:rsidRDefault="008E3811">
            <w:pPr>
              <w:pStyle w:val="CV-ExprienceTitre"/>
            </w:pPr>
            <w:r w:rsidRPr="008E3811">
              <w:t>Développeur</w:t>
            </w:r>
          </w:p>
        </w:tc>
        <w:tc>
          <w:tcPr>
            <w:tcW w:w="4607" w:type="dxa"/>
            <w:vAlign w:val="bottom"/>
          </w:tcPr>
          <w:p w:rsidRPr="006A6B50" w:rsidR="008E3811" w:rsidP="00B21636" w:rsidRDefault="00F53BC6">
            <w:pPr>
              <w:pStyle w:val="CV-Socit"/>
            </w:pPr>
            <w:r w:rsidRPr="00F53BC6">
              <w:t>Laboratoire Informatique de Grenoble</w:t>
            </w:r>
          </w:p>
        </w:tc>
        <w:tc>
          <w:tcPr>
            <w:tcW w:w="567" w:type="dxa"/>
            <w:vAlign w:val="bottom"/>
          </w:tcPr>
          <w:p w:rsidRPr="006A6B50" w:rsidR="008E3811" w:rsidP="00B21636" w:rsidRDefault="008E3811">
            <w:pPr>
              <w:pStyle w:val="CV-Carrs"/>
            </w:pPr>
            <w:r>
              <mc:AlternateContent>
                <mc:Choice Requires="wps">
                  <w:drawing>
                    <wp:inline distT="0" distB="0" distL="0" distR="0" wp14:anchorId="795336B2" wp14:editId="08664493">
                      <wp:extent cx="254635" cy="212090"/>
                      <wp:effectExtent l="0" t="2540" r="0" b="4445"/>
                      <wp:docPr id="18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4635" cy="212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45" style="width:20.05pt;height: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943634 [2405]" stroked="f" strokeweight="2pt" w14:anchorId="75CC3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">
                      <v:path arrowok="t"/>
                      <w10:anchorlock/>
                    </v:rect>
                  </w:pict>
                </mc:Fallback>
              </mc:AlternateContent>
            </w:r>
          </w:p>
        </w:tc>
      </w:tr>
      <w:tr w:rsidRPr="00FB49C5" w:rsidR="008E3811" w:rsidTr="00B21636">
        <w:trPr>
          <w:trHeight w:val="959"/>
        </w:trPr>
        <w:tc>
          <w:tcPr>
            <w:tcW w:w="1843" w:type="dxa"/>
            <w:gridSpan w:val="2"/>
            <w:shd w:val="clear" w:color="auto" w:fill="auto"/>
            <w:vAlign w:val="center"/>
          </w:tcPr>
          <w:p w:rsidRPr="008E3811" w:rsidR="008E3811" w:rsidP="00F53BC6" w:rsidRDefault="00F53BC6">
            <w:pPr>
              <w:pStyle w:val="CV-Date"/>
            </w:pPr>
            <w:r>
              <w:t>05</w:t>
            </w:r>
            <w:r w:rsidRPr="008E3811" w:rsidR="008E3811">
              <w:t>/1</w:t>
            </w:r>
            <w:r>
              <w:t>3 – 07</w:t>
            </w:r>
            <w:r w:rsidRPr="008E3811" w:rsidR="008E3811">
              <w:t>/1</w:t>
            </w:r>
            <w:r>
              <w:t>3</w:t>
            </w:r>
            <w:r w:rsidRPr="008E3811" w:rsidR="008E3811">
              <w:br/>
            </w:r>
            <w:r w:rsidRPr="008E3811" w:rsidR="008E3811">
              <w:br/>
            </w:r>
            <w:r>
              <w:t>5</w:t>
            </w:r>
            <w:r w:rsidRPr="008E3811" w:rsidR="008E3811">
              <w:t xml:space="preserve"> MOIS</w:t>
            </w:r>
          </w:p>
        </w:tc>
        <w:tc>
          <w:tcPr>
            <w:tcW w:w="9214" w:type="dxa"/>
            <w:gridSpan w:val="3"/>
            <w:shd w:val="clear" w:color="auto" w:fill="auto"/>
          </w:tcPr>
          <w:p w:rsidRPr="008E3811" w:rsidR="008E3811" w:rsidP="00B21636" w:rsidRDefault="008E3811">
            <w:pPr>
              <w:pStyle w:val="CV-Normal"/>
            </w:pPr>
            <w:r w:rsidRPr="008E3811"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56618342" wp14:editId="75F55C3B">
                      <wp:extent cx="5769610" cy="621030"/>
                      <wp:effectExtent l="6350" t="7620" r="5715" b="9525"/>
                      <wp:docPr id="19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69610" cy="62103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  <a:gs pos="100000">
                                    <a:schemeClr val="accent2">
                                      <a:lumMod val="75000"/>
                                      <a:lumOff val="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Pr="007C0CF2" w:rsidR="008E3811" w:rsidP="008E3811" w:rsidRDefault="008E3811">
                                  <w:pPr>
                                    <w:pStyle w:val="CV-EnvironnementTechnique"/>
                                  </w:pPr>
                                  <w:proofErr w:type="spellStart"/>
                                  <w:r w:rsidRPr="000048B6">
                                    <w:t>HighchartJs</w:t>
                                  </w:r>
                                  <w:proofErr w:type="spellEnd"/>
                                  <w:r w:rsidRPr="000048B6">
                                    <w:t xml:space="preserve">, JQuery, </w:t>
                                  </w:r>
                                  <w:proofErr w:type="spellStart"/>
                                  <w:r w:rsidRPr="000048B6">
                                    <w:t>Korn</w:t>
                                  </w:r>
                                  <w:proofErr w:type="spellEnd"/>
                                  <w:r w:rsidRPr="000048B6">
                                    <w:t xml:space="preserve"> Shell, </w:t>
                                  </w:r>
                                  <w:proofErr w:type="spellStart"/>
                                  <w:r w:rsidRPr="000048B6">
                                    <w:t>MySql</w:t>
                                  </w:r>
                                  <w:proofErr w:type="spellEnd"/>
                                  <w:r w:rsidRPr="000048B6">
                                    <w:t>, PHP, Tortoise SVN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5" style="width:454.3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943634 [2405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" w14:anchorId="56618342">
                      <v:fill type="gradient" color2="#943634 [2405]" focus="100%" rotate="t"/>
                      <v:textbox>
                        <w:txbxContent>
                          <w:p w:rsidRPr="007C0CF2" w:rsidR="008E3811" w:rsidP="008E3811" w:rsidRDefault="008E3811">
                            <w:pPr>
                              <w:pStyle w:val="CV-EnvironnementTechnique"/>
                            </w:pPr>
                            <w:proofErr w:type="spellStart"/>
                            <w:r w:rsidRPr="000048B6">
                              <w:t>HighchartJs</w:t>
                            </w:r>
                            <w:proofErr w:type="spellEnd"/>
                            <w:r w:rsidRPr="000048B6">
                              <w:t xml:space="preserve">, JQuery, </w:t>
                            </w:r>
                            <w:proofErr w:type="spellStart"/>
                            <w:r w:rsidRPr="000048B6">
                              <w:t>Korn</w:t>
                            </w:r>
                            <w:proofErr w:type="spellEnd"/>
                            <w:r w:rsidRPr="000048B6">
                              <w:t xml:space="preserve"> Shell, </w:t>
                            </w:r>
                            <w:proofErr w:type="spellStart"/>
                            <w:r w:rsidRPr="000048B6">
                              <w:t>MySql</w:t>
                            </w:r>
                            <w:proofErr w:type="spellEnd"/>
                            <w:r w:rsidRPr="000048B6">
                              <w:t>, PHP, Tortoise SVN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Pr="00FB49C5" w:rsidR="008E3811" w:rsidTr="00B21636">
        <w:trPr>
          <w:trHeight w:val="237"/>
        </w:trPr>
        <w:tc>
          <w:tcPr>
            <w:tcW w:w="11057" w:type="dxa"/>
            <w:gridSpan w:val="5"/>
          </w:tcPr>
          <w:p w:rsidR="008E3811" w:rsidP="00B21636" w:rsidRDefault="008E3811">
            <w:pPr>
              <w:pStyle w:val="CV-Fonction"/>
            </w:pPr>
            <w:r w:rsidRPr="008E3811">
              <w:rPr>
                <w:i w:val="0"/>
              </w:rPr>
              <w:t xml:space="preserve">Au sein de l’équipe </w:t>
            </w:r>
            <w:proofErr w:type="spellStart"/>
            <w:r w:rsidR="00F53BC6">
              <w:t>MeTAH</w:t>
            </w:r>
            <w:proofErr w:type="spellEnd"/>
            <w:r w:rsidR="00F53BC6">
              <w:t xml:space="preserve"> (Modèles et Technologies pour l'Apprentissage Humain)</w:t>
            </w:r>
            <w:r w:rsidRPr="008E3811">
              <w:rPr>
                <w:i w:val="0"/>
              </w:rPr>
              <w:t xml:space="preserve">, </w:t>
            </w:r>
            <w:r w:rsidR="00F53BC6">
              <w:t>au Laboratoire Informatique de Grenoble</w:t>
            </w:r>
            <w:r w:rsidR="00F53BC6">
              <w:t xml:space="preserve"> élaboration d’algorithmes </w:t>
            </w:r>
            <w:r w:rsidR="00F53BC6">
              <w:t>de traitements de traces provenant de logiciels d’apprentissage.</w:t>
            </w:r>
          </w:p>
          <w:p w:rsidRPr="008E3811" w:rsidR="00F53BC6" w:rsidP="00B21636" w:rsidRDefault="00F53BC6">
            <w:pPr>
              <w:pStyle w:val="CV-Fonction"/>
              <w:rPr>
                <w:i w:val="0"/>
              </w:rPr>
            </w:pPr>
          </w:p>
        </w:tc>
      </w:tr>
      <w:tr w:rsidRPr="00FB49C5" w:rsidR="008E3811" w:rsidTr="00B21636">
        <w:trPr>
          <w:trHeight w:val="1027"/>
        </w:trPr>
        <w:tc>
          <w:tcPr>
            <w:tcW w:w="11057" w:type="dxa"/>
            <w:gridSpan w:val="5"/>
          </w:tcPr>
          <w:p w:rsidRPr="008E3811" w:rsidR="008E3811" w:rsidP="00B21636" w:rsidRDefault="00025075">
            <w:pPr>
              <w:pStyle w:val="CV-Tche"/>
            </w:pPr>
            <w:r>
              <w:t xml:space="preserve">Élaboration d’Algorithme permettant le traitement de traces  </w:t>
            </w:r>
          </w:p>
          <w:p w:rsidRPr="008E3811" w:rsidR="008E3811" w:rsidP="00B21636" w:rsidRDefault="008E3811">
            <w:pPr>
              <w:pStyle w:val="CV-Tche"/>
            </w:pPr>
            <w:r w:rsidRPr="008E3811">
              <w:t>Mise en place d</w:t>
            </w:r>
            <w:r w:rsidR="00025075">
              <w:t xml:space="preserve">e différentes fonctionnalités au sein des logiciel d’apprentissage en Java et </w:t>
            </w:r>
            <w:proofErr w:type="spellStart"/>
            <w:r w:rsidR="00025075">
              <w:t>Javascript</w:t>
            </w:r>
            <w:proofErr w:type="spellEnd"/>
          </w:p>
          <w:p w:rsidRPr="008E3811" w:rsidR="008E3811" w:rsidP="00B21636" w:rsidRDefault="008E3811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8E3811" w:rsidR="008E3811" w:rsidP="00B21636" w:rsidRDefault="008E3811">
            <w:pPr>
              <w:pStyle w:val="CV-SousTaches"/>
              <w:numPr>
                <w:ilvl w:val="0"/>
                <w:numId w:val="0"/>
              </w:numPr>
              <w:ind w:left="714" w:hanging="357"/>
            </w:pPr>
          </w:p>
          <w:p w:rsidRPr="008E3811" w:rsidR="008E3811" w:rsidP="00B21636" w:rsidRDefault="008E3811">
            <w:pPr>
              <w:pStyle w:val="CV-SousTaches"/>
              <w:numPr>
                <w:ilvl w:val="0"/>
                <w:numId w:val="0"/>
              </w:numPr>
              <w:ind w:left="714" w:hanging="357"/>
            </w:pPr>
            <w:bookmarkStart w:name="_GoBack" w:id="0"/>
            <w:bookmarkEnd w:id="0"/>
          </w:p>
          <w:p w:rsidRPr="008E3811" w:rsidR="008E3811" w:rsidP="00B21636" w:rsidRDefault="008E3811">
            <w:pPr>
              <w:pStyle w:val="CV-Tche"/>
              <w:numPr>
                <w:ilvl w:val="0"/>
                <w:numId w:val="0"/>
              </w:numPr>
              <w:ind w:left="357"/>
            </w:pPr>
          </w:p>
        </w:tc>
      </w:tr>
    </w:tbl>
    <w:p w:rsidR="008E3811" w:rsidRDefault="008E3811"/>
    <w:sectPr w:rsidR="008E3811" w:rsidSect="002F45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080" w:bottom="1440" w:left="1080" w:header="1020" w:footer="39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FF8" w:rsidRDefault="00970FF8">
      <w:pPr>
        <w:spacing w:after="0" w:line="240" w:lineRule="auto"/>
      </w:pPr>
      <w:r>
        <w:separator/>
      </w:r>
    </w:p>
  </w:endnote>
  <w:endnote w:type="continuationSeparator" w:id="0">
    <w:p w:rsidR="00970FF8" w:rsidRDefault="00970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F8" w:rsidRDefault="00970FF8"/>
  <w:p w:rsidR="00970FF8" w:rsidRDefault="00970FF8">
    <w:r>
      <w:t xml:space="preserve">Page </w:t>
    </w:r>
    <w:r w:rsidR="004813DA">
      <w:fldChar w:fldCharType="begin"/>
    </w:r>
    <w:r>
      <w:instrText xml:space="preserve"> PAGE   \* MERGEFORMAT </w:instrText>
    </w:r>
    <w:r w:rsidR="004813DA">
      <w:fldChar w:fldCharType="separate"/>
    </w:r>
    <w:r>
      <w:rPr>
        <w:noProof/>
        <w:sz w:val="24"/>
        <w:szCs w:val="24"/>
      </w:rPr>
      <w:t>2</w:t>
    </w:r>
    <w:r w:rsidR="004813DA">
      <w:rPr>
        <w:noProof/>
        <w:sz w:val="24"/>
        <w:szCs w:val="24"/>
      </w:rPr>
      <w:fldChar w:fldCharType="end"/>
    </w:r>
  </w:p>
  <w:p w:rsidR="00970FF8" w:rsidRDefault="00970FF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41" w:type="pct"/>
      <w:tblInd w:w="-594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72"/>
      <w:gridCol w:w="830"/>
    </w:tblGrid>
    <w:tr w:rsidR="00970FF8" w:rsidTr="00403B14">
      <w:tc>
        <w:tcPr>
          <w:tcW w:w="4616" w:type="pct"/>
          <w:tcBorders>
            <w:top w:val="single" w:sz="4" w:space="0" w:color="000000" w:themeColor="text1"/>
          </w:tcBorders>
        </w:tcPr>
        <w:p w:rsidR="00970FF8" w:rsidRDefault="00025075" w:rsidP="006B54F9">
          <w:pPr>
            <w:spacing w:after="0"/>
            <w:jc w:val="right"/>
          </w:pPr>
          <w:sdt>
            <w:sdtPr>
              <w:alias w:val="Société"/>
              <w:id w:val="173681068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0FF8">
                <w:t>SOLUTEC</w:t>
              </w:r>
            </w:sdtContent>
          </w:sdt>
          <w:r w:rsidR="00970FF8">
            <w:t xml:space="preserve"> </w:t>
          </w:r>
        </w:p>
      </w:tc>
      <w:tc>
        <w:tcPr>
          <w:tcW w:w="384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70FF8" w:rsidRDefault="004813DA" w:rsidP="006B54F9">
          <w:pPr>
            <w:spacing w:after="0"/>
            <w:jc w:val="center"/>
            <w:rPr>
              <w:color w:val="FFFFFF" w:themeColor="background1"/>
            </w:rPr>
          </w:pPr>
          <w:r>
            <w:fldChar w:fldCharType="begin"/>
          </w:r>
          <w:r w:rsidR="00970FF8">
            <w:instrText>PAGE   \* MERGEFORMAT</w:instrText>
          </w:r>
          <w:r>
            <w:fldChar w:fldCharType="separate"/>
          </w:r>
          <w:r w:rsidR="00025075" w:rsidRPr="00025075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70FF8" w:rsidRPr="00403B14" w:rsidRDefault="00970FF8" w:rsidP="00403B1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F8" w:rsidRPr="004B140B" w:rsidRDefault="00970FF8" w:rsidP="0031766A">
    <w:pPr>
      <w:spacing w:after="0"/>
      <w:ind w:right="2517"/>
      <w:jc w:val="center"/>
      <w:rPr>
        <w:sz w:val="10"/>
      </w:rPr>
    </w:pPr>
    <w:r>
      <w:rPr>
        <w:noProof/>
        <w:lang w:eastAsia="fr-FR"/>
      </w:rPr>
      <w:drawing>
        <wp:anchor distT="0" distB="0" distL="114300" distR="114300" simplePos="0" relativeHeight="251662848" behindDoc="1" locked="0" layoutInCell="1" allowOverlap="1" wp14:anchorId="08C94796" wp14:editId="2CCBF7EC">
          <wp:simplePos x="0" y="0"/>
          <wp:positionH relativeFrom="column">
            <wp:posOffset>-685165</wp:posOffset>
          </wp:positionH>
          <wp:positionV relativeFrom="paragraph">
            <wp:posOffset>80645</wp:posOffset>
          </wp:positionV>
          <wp:extent cx="5819775" cy="568960"/>
          <wp:effectExtent l="0" t="0" r="9525" b="2540"/>
          <wp:wrapNone/>
          <wp:docPr id="49" name="Image 49" descr="http://test.solutectest.com/templates/template_solutec/images/header-bg-rapetis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est.solutectest.com/templates/template_solutec/images/header-bg-rapetis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43"/>
      <w:gridCol w:w="2268"/>
      <w:gridCol w:w="1985"/>
    </w:tblGrid>
    <w:tr w:rsidR="00970FF8" w:rsidRPr="0031766A" w:rsidTr="00E34CF3">
      <w:trPr>
        <w:cantSplit/>
        <w:trHeight w:val="70"/>
      </w:trPr>
      <w:tc>
        <w:tcPr>
          <w:tcW w:w="2943" w:type="dxa"/>
          <w:vAlign w:val="center"/>
        </w:tcPr>
        <w:p w:rsidR="00970FF8" w:rsidRPr="00AF6521" w:rsidRDefault="00970FF8" w:rsidP="00947E28">
          <w:pPr>
            <w:rPr>
              <w:color w:val="FFFFFF" w:themeColor="background1"/>
              <w:sz w:val="16"/>
              <w:szCs w:val="16"/>
            </w:rPr>
          </w:pPr>
          <w:r w:rsidRPr="00AF6521">
            <w:rPr>
              <w:color w:val="FFFFFF" w:themeColor="background1"/>
              <w:sz w:val="16"/>
              <w:szCs w:val="16"/>
            </w:rPr>
            <w:br/>
            <w:t xml:space="preserve">50 Quai Paul </w:t>
          </w:r>
          <w:proofErr w:type="spellStart"/>
          <w:r w:rsidRPr="00AF6521">
            <w:rPr>
              <w:color w:val="FFFFFF" w:themeColor="background1"/>
              <w:sz w:val="16"/>
              <w:szCs w:val="16"/>
            </w:rPr>
            <w:t>Sédallian</w:t>
          </w:r>
          <w:proofErr w:type="spellEnd"/>
          <w:r w:rsidRPr="00AF6521">
            <w:rPr>
              <w:color w:val="FFFFFF" w:themeColor="background1"/>
              <w:sz w:val="16"/>
              <w:szCs w:val="16"/>
            </w:rPr>
            <w:t xml:space="preserve"> - CS 50408</w:t>
          </w:r>
          <w:r w:rsidRPr="00AF6521">
            <w:rPr>
              <w:color w:val="FFFFFF" w:themeColor="background1"/>
              <w:sz w:val="16"/>
              <w:szCs w:val="16"/>
            </w:rPr>
            <w:br/>
            <w:t>69338 LYON CEDEX 09</w:t>
          </w:r>
        </w:p>
      </w:tc>
      <w:tc>
        <w:tcPr>
          <w:tcW w:w="2268" w:type="dxa"/>
          <w:vAlign w:val="center"/>
        </w:tcPr>
        <w:p w:rsidR="00970FF8" w:rsidRPr="00AF6521" w:rsidRDefault="00970FF8" w:rsidP="00947E28">
          <w:pPr>
            <w:pStyle w:val="CV-Pieddepage"/>
            <w:jc w:val="center"/>
            <w:rPr>
              <w:color w:val="FFFFFF" w:themeColor="background1"/>
            </w:rPr>
          </w:pPr>
          <w:r w:rsidRPr="00AF6521">
            <w:rPr>
              <w:color w:val="FFFFFF" w:themeColor="background1"/>
            </w:rPr>
            <w:t>04 78 64 32 92</w:t>
          </w:r>
        </w:p>
      </w:tc>
      <w:tc>
        <w:tcPr>
          <w:tcW w:w="1985" w:type="dxa"/>
          <w:vAlign w:val="center"/>
        </w:tcPr>
        <w:p w:rsidR="00970FF8" w:rsidRPr="00AF6521" w:rsidRDefault="00970FF8" w:rsidP="00947E28">
          <w:pPr>
            <w:pStyle w:val="CV-Pieddepage"/>
            <w:jc w:val="center"/>
            <w:rPr>
              <w:color w:val="FFFFFF" w:themeColor="background1"/>
            </w:rPr>
          </w:pPr>
          <w:r w:rsidRPr="00AF6521">
            <w:rPr>
              <w:color w:val="FFFFFF" w:themeColor="background1"/>
            </w:rPr>
            <w:t xml:space="preserve">www.solutec.fr </w:t>
          </w:r>
        </w:p>
      </w:tc>
    </w:tr>
  </w:tbl>
  <w:p w:rsidR="00970FF8" w:rsidRPr="0031766A" w:rsidRDefault="00970FF8" w:rsidP="0031766A">
    <w:pPr>
      <w:spacing w:after="0"/>
      <w:ind w:right="2517"/>
      <w:jc w:val="cen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FF8" w:rsidRDefault="00970FF8">
      <w:pPr>
        <w:spacing w:after="0" w:line="240" w:lineRule="auto"/>
      </w:pPr>
      <w:r>
        <w:separator/>
      </w:r>
    </w:p>
  </w:footnote>
  <w:footnote w:type="continuationSeparator" w:id="0">
    <w:p w:rsidR="00970FF8" w:rsidRDefault="00970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F8" w:rsidRDefault="00970FF8">
    <w:pPr>
      <w:rPr>
        <w:szCs w:val="20"/>
      </w:rPr>
    </w:pPr>
    <w:r>
      <w:rPr>
        <w:szCs w:val="20"/>
      </w:rPr>
      <w:t>Ingénieur d’études</w:t>
    </w:r>
  </w:p>
  <w:p w:rsidR="00970FF8" w:rsidRDefault="00970F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F8" w:rsidRDefault="00970FF8" w:rsidP="008F788E">
    <w:pPr>
      <w:rPr>
        <w:noProof/>
        <w:szCs w:val="20"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65920" behindDoc="0" locked="0" layoutInCell="1" allowOverlap="1" wp14:anchorId="5F9BA339" wp14:editId="70D199E5">
          <wp:simplePos x="0" y="0"/>
          <wp:positionH relativeFrom="column">
            <wp:posOffset>-240346</wp:posOffset>
          </wp:positionH>
          <wp:positionV relativeFrom="paragraph">
            <wp:posOffset>-254461</wp:posOffset>
          </wp:positionV>
          <wp:extent cx="1378608" cy="558760"/>
          <wp:effectExtent l="19050" t="0" r="0" b="0"/>
          <wp:wrapNone/>
          <wp:docPr id="47" name="Image 47" descr="http://test.solutectest.com/templates/template_solutec/images/logo_halo_avec_fond_masque_rapetis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test.solutectest.com/templates/template_solutec/images/logo_halo_avec_fond_masque_rapetis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585" cy="5587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7968" behindDoc="0" locked="0" layoutInCell="1" allowOverlap="1" wp14:anchorId="3409DE61" wp14:editId="79A4F033">
          <wp:simplePos x="0" y="0"/>
          <wp:positionH relativeFrom="column">
            <wp:posOffset>3867150</wp:posOffset>
          </wp:positionH>
          <wp:positionV relativeFrom="paragraph">
            <wp:posOffset>-254635</wp:posOffset>
          </wp:positionV>
          <wp:extent cx="2771140" cy="558800"/>
          <wp:effectExtent l="19050" t="0" r="0" b="0"/>
          <wp:wrapNone/>
          <wp:docPr id="45" name="Image 45" descr="http://test.solutectest.com/templates/template_solutec/images/slogan_nos_valeurs_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http://test.solutectest.com/templates/template_solutec/images/slogan_nos_valeurs_bg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9204"/>
                  <a:stretch/>
                </pic:blipFill>
                <pic:spPr bwMode="auto">
                  <a:xfrm>
                    <a:off x="0" y="0"/>
                    <a:ext cx="277114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6944" behindDoc="0" locked="0" layoutInCell="1" allowOverlap="1" wp14:anchorId="479FC0E0" wp14:editId="56B71DE0">
          <wp:simplePos x="0" y="0"/>
          <wp:positionH relativeFrom="column">
            <wp:posOffset>-36830</wp:posOffset>
          </wp:positionH>
          <wp:positionV relativeFrom="paragraph">
            <wp:posOffset>-240665</wp:posOffset>
          </wp:positionV>
          <wp:extent cx="999490" cy="492125"/>
          <wp:effectExtent l="19050" t="0" r="0" b="0"/>
          <wp:wrapNone/>
          <wp:docPr id="46" name="Image 46" descr="http://test.solutectest.com/templates/template_solutec/images/logo_SOLU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://test.solutectest.com/templates/template_solutec/images/logo_SOLUTEC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9490" cy="492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64896" behindDoc="0" locked="0" layoutInCell="1" allowOverlap="1" wp14:anchorId="4A0205AC" wp14:editId="4AA07585">
          <wp:simplePos x="0" y="0"/>
          <wp:positionH relativeFrom="column">
            <wp:posOffset>-709390</wp:posOffset>
          </wp:positionH>
          <wp:positionV relativeFrom="paragraph">
            <wp:posOffset>-254460</wp:posOffset>
          </wp:positionV>
          <wp:extent cx="7623059" cy="559063"/>
          <wp:effectExtent l="19050" t="0" r="0" b="0"/>
          <wp:wrapNone/>
          <wp:docPr id="48" name="Image 48" descr="http://test.solutectest.com/templates/template_solutec/images/header-bg-rapetis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test.solutectest.com/templates/template_solutec/images/header-bg-rapetisse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3059" cy="5590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F8" w:rsidRPr="005D0033" w:rsidRDefault="00970FF8" w:rsidP="005D0033">
    <w:pPr>
      <w:jc w:val="center"/>
      <w:rPr>
        <w:sz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4"/>
    <w:lvl w:ilvl="0">
      <w:start w:val="120"/>
      <w:numFmt w:val="bullet"/>
      <w:lvlText w:val=""/>
      <w:lvlJc w:val="left"/>
      <w:pPr>
        <w:tabs>
          <w:tab w:val="num" w:pos="2835"/>
        </w:tabs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3632"/>
        </w:tabs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4352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072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792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6512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232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7952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672"/>
        </w:tabs>
      </w:pPr>
      <w:rPr>
        <w:rFonts w:ascii="Wingdings" w:hAnsi="Wingdings"/>
      </w:rPr>
    </w:lvl>
  </w:abstractNum>
  <w:abstractNum w:abstractNumId="1" w15:restartNumberingAfterBreak="0">
    <w:nsid w:val="00002EEF"/>
    <w:multiLevelType w:val="multilevel"/>
    <w:tmpl w:val="040C001D"/>
    <w:name w:val="CV - ListeTâches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6786AA8"/>
    <w:multiLevelType w:val="multilevel"/>
    <w:tmpl w:val="B4C203D2"/>
    <w:name w:val="CV - ListeTâches2"/>
    <w:styleLink w:val="CV-ListeTch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943634" w:themeColor="accent2" w:themeShade="BF"/>
        <w:sz w:val="20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127A1899"/>
    <w:multiLevelType w:val="multilevel"/>
    <w:tmpl w:val="7DDE26CE"/>
    <w:styleLink w:val="CV-List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943634" w:themeColor="accent2" w:themeShade="BF"/>
        <w:sz w:val="20"/>
      </w:rPr>
    </w:lvl>
    <w:lvl w:ilvl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4" w15:restartNumberingAfterBreak="0">
    <w:nsid w:val="1DE6395E"/>
    <w:multiLevelType w:val="multilevel"/>
    <w:tmpl w:val="23BA0C72"/>
    <w:lvl w:ilvl="0">
      <w:start w:val="1"/>
      <w:numFmt w:val="bullet"/>
      <w:pStyle w:val="CV-Tche"/>
      <w:lvlText w:val=""/>
      <w:lvlJc w:val="left"/>
      <w:pPr>
        <w:ind w:left="357" w:hanging="357"/>
      </w:pPr>
      <w:rPr>
        <w:rFonts w:ascii="Wingdings" w:hAnsi="Wingdings" w:hint="default"/>
        <w:b/>
        <w:i w:val="0"/>
        <w:color w:val="943634" w:themeColor="accent2" w:themeShade="BF"/>
        <w:sz w:val="20"/>
      </w:rPr>
    </w:lvl>
    <w:lvl w:ilvl="1">
      <w:start w:val="1"/>
      <w:numFmt w:val="bullet"/>
      <w:pStyle w:val="CV-SousTaches"/>
      <w:lvlText w:val=""/>
      <w:lvlJc w:val="left"/>
      <w:pPr>
        <w:ind w:left="714" w:hanging="357"/>
      </w:pPr>
      <w:rPr>
        <w:rFonts w:ascii="Symbol" w:hAnsi="Symbol" w:hint="default"/>
      </w:rPr>
    </w:lvl>
    <w:lvl w:ilvl="2">
      <w:start w:val="1"/>
      <w:numFmt w:val="bullet"/>
      <w:pStyle w:val="CV-SousSousTche"/>
      <w:lvlText w:val="o"/>
      <w:lvlJc w:val="left"/>
      <w:pPr>
        <w:ind w:left="1418" w:hanging="341"/>
      </w:pPr>
      <w:rPr>
        <w:rFonts w:ascii="Courier New" w:hAnsi="Courier New" w:hint="default"/>
        <w:color w:val="auto"/>
      </w:rPr>
    </w:lvl>
    <w:lvl w:ilvl="3">
      <w:start w:val="1"/>
      <w:numFmt w:val="bullet"/>
      <w:lvlText w:val=""/>
      <w:lvlJc w:val="left"/>
      <w:pPr>
        <w:ind w:left="2041" w:hanging="453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041"/>
        </w:tabs>
        <w:ind w:left="2438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495"/>
        </w:tabs>
        <w:ind w:left="2835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92"/>
        </w:tabs>
        <w:ind w:left="3175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45"/>
        </w:tabs>
        <w:ind w:left="3742" w:hanging="39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082" w:hanging="283"/>
      </w:pPr>
      <w:rPr>
        <w:rFonts w:ascii="Wingdings" w:hAnsi="Wingdings" w:hint="default"/>
      </w:rPr>
    </w:lvl>
  </w:abstractNum>
  <w:abstractNum w:abstractNumId="5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="Tw Cen MT" w:eastAsia="Times New Roman" w:hAnsi="Wingdings 2" w:hint="default"/>
        <w:color w:val="9F2936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C6E0838"/>
    <w:multiLevelType w:val="hybridMultilevel"/>
    <w:tmpl w:val="0882BC8A"/>
    <w:name w:val="WW8Num42"/>
    <w:lvl w:ilvl="0" w:tplc="5E5EC5E0">
      <w:start w:val="1"/>
      <w:numFmt w:val="bullet"/>
      <w:lvlText w:val=""/>
      <w:lvlJc w:val="left"/>
      <w:pPr>
        <w:tabs>
          <w:tab w:val="num" w:pos="567"/>
        </w:tabs>
        <w:ind w:left="1985" w:hanging="284"/>
      </w:pPr>
      <w:rPr>
        <w:rFonts w:ascii="Wingdings 3" w:hAnsi="Wingdings 3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7A4618"/>
    <w:multiLevelType w:val="hybridMultilevel"/>
    <w:tmpl w:val="963C0126"/>
    <w:lvl w:ilvl="0" w:tplc="A274AA4E">
      <w:start w:val="1"/>
      <w:numFmt w:val="bullet"/>
      <w:lvlText w:val=""/>
      <w:lvlJc w:val="left"/>
      <w:pPr>
        <w:tabs>
          <w:tab w:val="num" w:pos="5569"/>
        </w:tabs>
        <w:ind w:left="5569" w:hanging="358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8" w15:restartNumberingAfterBreak="0">
    <w:nsid w:val="4DCD690A"/>
    <w:multiLevelType w:val="hybridMultilevel"/>
    <w:tmpl w:val="E556B7E6"/>
    <w:name w:val="CV - ListeTâches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34008"/>
    <w:multiLevelType w:val="hybridMultilevel"/>
    <w:tmpl w:val="50C2B49A"/>
    <w:lvl w:ilvl="0" w:tplc="A852DBC0">
      <w:start w:val="1"/>
      <w:numFmt w:val="bullet"/>
      <w:lvlText w:val=""/>
      <w:lvlJc w:val="left"/>
      <w:pPr>
        <w:tabs>
          <w:tab w:val="num" w:pos="715"/>
        </w:tabs>
        <w:ind w:left="715" w:hanging="360"/>
      </w:pPr>
      <w:rPr>
        <w:rFonts w:ascii="Wingdings" w:hAnsi="Wingdings" w:hint="default"/>
      </w:rPr>
    </w:lvl>
    <w:lvl w:ilvl="1" w:tplc="FDF0AB40">
      <w:numFmt w:val="bullet"/>
      <w:pStyle w:val="CV-Descriptifmission"/>
      <w:lvlText w:val="-"/>
      <w:lvlJc w:val="left"/>
      <w:pPr>
        <w:tabs>
          <w:tab w:val="num" w:pos="2346"/>
        </w:tabs>
        <w:ind w:left="2346" w:hanging="360"/>
      </w:pPr>
      <w:rPr>
        <w:rFonts w:ascii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6BCE0167"/>
    <w:multiLevelType w:val="multilevel"/>
    <w:tmpl w:val="7DDE26CE"/>
    <w:name w:val="CV - ListeTâches2"/>
    <w:numStyleLink w:val="CV-Liste"/>
  </w:abstractNum>
  <w:num w:numId="1">
    <w:abstractNumId w:val="5"/>
  </w:num>
  <w:num w:numId="2">
    <w:abstractNumId w:val="2"/>
  </w:num>
  <w:num w:numId="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bullet"/>
        <w:lvlText w:val="o"/>
        <w:lvlJc w:val="left"/>
        <w:pPr>
          <w:ind w:left="1083" w:hanging="360"/>
        </w:pPr>
        <w:rPr>
          <w:rFonts w:ascii="Courier New" w:hAnsi="Courier New" w:cs="Courier New" w:hint="default"/>
          <w:color w:val="auto"/>
        </w:rPr>
      </w:lvl>
    </w:lvlOverride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09"/>
  <w:hyphenationZone w:val="420"/>
  <w:doNotHyphenateCaps/>
  <w:drawingGridHorizontalSpacing w:val="115"/>
  <w:displayHorizontalDrawingGridEvery w:val="2"/>
  <w:characterSpacingControl w:val="doNotCompress"/>
  <w:doNotValidateAgainstSchema/>
  <w:doNotDemarcateInvalidXml/>
  <w:hdrShapeDefaults>
    <o:shapedefaults v:ext="edit" spidmax="46081">
      <o:colormru v:ext="edit" colors="#9135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02"/>
    <w:rsid w:val="00001F00"/>
    <w:rsid w:val="0000328E"/>
    <w:rsid w:val="000037D8"/>
    <w:rsid w:val="000041A1"/>
    <w:rsid w:val="000048B6"/>
    <w:rsid w:val="00020030"/>
    <w:rsid w:val="00025075"/>
    <w:rsid w:val="00032740"/>
    <w:rsid w:val="000374EC"/>
    <w:rsid w:val="0004159D"/>
    <w:rsid w:val="000421B4"/>
    <w:rsid w:val="00044600"/>
    <w:rsid w:val="00046C00"/>
    <w:rsid w:val="000501A3"/>
    <w:rsid w:val="00050E5D"/>
    <w:rsid w:val="00054420"/>
    <w:rsid w:val="0005547C"/>
    <w:rsid w:val="000560DB"/>
    <w:rsid w:val="00064185"/>
    <w:rsid w:val="00064EB5"/>
    <w:rsid w:val="0008455B"/>
    <w:rsid w:val="000B438F"/>
    <w:rsid w:val="000C42B1"/>
    <w:rsid w:val="000C5BC9"/>
    <w:rsid w:val="000D458D"/>
    <w:rsid w:val="000D6246"/>
    <w:rsid w:val="000E16EC"/>
    <w:rsid w:val="000E569A"/>
    <w:rsid w:val="000F683E"/>
    <w:rsid w:val="001174AF"/>
    <w:rsid w:val="001215E6"/>
    <w:rsid w:val="00122514"/>
    <w:rsid w:val="00123084"/>
    <w:rsid w:val="00127BE0"/>
    <w:rsid w:val="00127F16"/>
    <w:rsid w:val="00134814"/>
    <w:rsid w:val="0013618C"/>
    <w:rsid w:val="00140311"/>
    <w:rsid w:val="00140BA2"/>
    <w:rsid w:val="00141A2B"/>
    <w:rsid w:val="001443F5"/>
    <w:rsid w:val="00144FE1"/>
    <w:rsid w:val="00151D27"/>
    <w:rsid w:val="00157CBA"/>
    <w:rsid w:val="00162B2D"/>
    <w:rsid w:val="001716B0"/>
    <w:rsid w:val="0017656F"/>
    <w:rsid w:val="00197623"/>
    <w:rsid w:val="00197918"/>
    <w:rsid w:val="001A3EC5"/>
    <w:rsid w:val="001A7C05"/>
    <w:rsid w:val="001B269B"/>
    <w:rsid w:val="001C0549"/>
    <w:rsid w:val="001D4798"/>
    <w:rsid w:val="001E1188"/>
    <w:rsid w:val="001E69EE"/>
    <w:rsid w:val="001F05C3"/>
    <w:rsid w:val="001F67ED"/>
    <w:rsid w:val="0021514F"/>
    <w:rsid w:val="00224C19"/>
    <w:rsid w:val="002366B3"/>
    <w:rsid w:val="00243A05"/>
    <w:rsid w:val="00250CC9"/>
    <w:rsid w:val="00250FAA"/>
    <w:rsid w:val="00251FD1"/>
    <w:rsid w:val="00252E29"/>
    <w:rsid w:val="0026594D"/>
    <w:rsid w:val="0027499C"/>
    <w:rsid w:val="00275BE6"/>
    <w:rsid w:val="002765A5"/>
    <w:rsid w:val="0027758B"/>
    <w:rsid w:val="00295CAF"/>
    <w:rsid w:val="00297F6F"/>
    <w:rsid w:val="002A0AD1"/>
    <w:rsid w:val="002A5A2C"/>
    <w:rsid w:val="002A6D8D"/>
    <w:rsid w:val="002B2A82"/>
    <w:rsid w:val="002B4B6C"/>
    <w:rsid w:val="002B5C6E"/>
    <w:rsid w:val="002C1857"/>
    <w:rsid w:val="002C7182"/>
    <w:rsid w:val="002E5B6D"/>
    <w:rsid w:val="002F45C6"/>
    <w:rsid w:val="002F5BF4"/>
    <w:rsid w:val="003023F3"/>
    <w:rsid w:val="003060FF"/>
    <w:rsid w:val="0031035D"/>
    <w:rsid w:val="00311055"/>
    <w:rsid w:val="0031389B"/>
    <w:rsid w:val="0031766A"/>
    <w:rsid w:val="00317E6F"/>
    <w:rsid w:val="00320C54"/>
    <w:rsid w:val="003232BE"/>
    <w:rsid w:val="003325C4"/>
    <w:rsid w:val="00333AB6"/>
    <w:rsid w:val="003350AF"/>
    <w:rsid w:val="00340AA3"/>
    <w:rsid w:val="00361A6B"/>
    <w:rsid w:val="00365D8F"/>
    <w:rsid w:val="00367E54"/>
    <w:rsid w:val="00370198"/>
    <w:rsid w:val="0037607D"/>
    <w:rsid w:val="00377AAB"/>
    <w:rsid w:val="0038155E"/>
    <w:rsid w:val="003816B6"/>
    <w:rsid w:val="00383D30"/>
    <w:rsid w:val="003907DC"/>
    <w:rsid w:val="003937D8"/>
    <w:rsid w:val="003A4D85"/>
    <w:rsid w:val="003A5F99"/>
    <w:rsid w:val="003B321B"/>
    <w:rsid w:val="003C1404"/>
    <w:rsid w:val="003C2194"/>
    <w:rsid w:val="003C4CF9"/>
    <w:rsid w:val="003C4E8B"/>
    <w:rsid w:val="003C6959"/>
    <w:rsid w:val="003D038E"/>
    <w:rsid w:val="003D0B8C"/>
    <w:rsid w:val="003D2761"/>
    <w:rsid w:val="003D2DE0"/>
    <w:rsid w:val="003D474C"/>
    <w:rsid w:val="003D76DF"/>
    <w:rsid w:val="003E24C8"/>
    <w:rsid w:val="0040035A"/>
    <w:rsid w:val="00401476"/>
    <w:rsid w:val="0040168B"/>
    <w:rsid w:val="00403B14"/>
    <w:rsid w:val="00414A26"/>
    <w:rsid w:val="00420C58"/>
    <w:rsid w:val="00430C5D"/>
    <w:rsid w:val="0044084F"/>
    <w:rsid w:val="0044326F"/>
    <w:rsid w:val="004451D0"/>
    <w:rsid w:val="004531C4"/>
    <w:rsid w:val="00454160"/>
    <w:rsid w:val="0046096F"/>
    <w:rsid w:val="004813DA"/>
    <w:rsid w:val="00482900"/>
    <w:rsid w:val="00484AE2"/>
    <w:rsid w:val="004853DF"/>
    <w:rsid w:val="00492877"/>
    <w:rsid w:val="00495E20"/>
    <w:rsid w:val="00496535"/>
    <w:rsid w:val="004A32FD"/>
    <w:rsid w:val="004A4517"/>
    <w:rsid w:val="004A4B52"/>
    <w:rsid w:val="004A4FC5"/>
    <w:rsid w:val="004B140B"/>
    <w:rsid w:val="004B28CF"/>
    <w:rsid w:val="004B2973"/>
    <w:rsid w:val="004C009F"/>
    <w:rsid w:val="004C12FB"/>
    <w:rsid w:val="004C40C6"/>
    <w:rsid w:val="004E0DF8"/>
    <w:rsid w:val="004E21A8"/>
    <w:rsid w:val="004F13CB"/>
    <w:rsid w:val="00500514"/>
    <w:rsid w:val="00500ADB"/>
    <w:rsid w:val="005024A8"/>
    <w:rsid w:val="005150AE"/>
    <w:rsid w:val="00520A6B"/>
    <w:rsid w:val="00520DE7"/>
    <w:rsid w:val="00530234"/>
    <w:rsid w:val="00531C47"/>
    <w:rsid w:val="00533F03"/>
    <w:rsid w:val="00534B2A"/>
    <w:rsid w:val="00544B28"/>
    <w:rsid w:val="005471AE"/>
    <w:rsid w:val="00567395"/>
    <w:rsid w:val="005874D8"/>
    <w:rsid w:val="005A0D9E"/>
    <w:rsid w:val="005B19C5"/>
    <w:rsid w:val="005C57C2"/>
    <w:rsid w:val="005D0033"/>
    <w:rsid w:val="005D489D"/>
    <w:rsid w:val="005E3B73"/>
    <w:rsid w:val="005E76C4"/>
    <w:rsid w:val="005F0AF4"/>
    <w:rsid w:val="005F46A4"/>
    <w:rsid w:val="005F71E5"/>
    <w:rsid w:val="00602439"/>
    <w:rsid w:val="0061265E"/>
    <w:rsid w:val="00630C55"/>
    <w:rsid w:val="00633658"/>
    <w:rsid w:val="00633D04"/>
    <w:rsid w:val="0063577B"/>
    <w:rsid w:val="00640F6F"/>
    <w:rsid w:val="00647B88"/>
    <w:rsid w:val="00650E54"/>
    <w:rsid w:val="00663CC1"/>
    <w:rsid w:val="006644A9"/>
    <w:rsid w:val="00664641"/>
    <w:rsid w:val="00670955"/>
    <w:rsid w:val="00680D60"/>
    <w:rsid w:val="00685361"/>
    <w:rsid w:val="0069265F"/>
    <w:rsid w:val="0069559E"/>
    <w:rsid w:val="006A6B50"/>
    <w:rsid w:val="006A78CE"/>
    <w:rsid w:val="006B0875"/>
    <w:rsid w:val="006B41A3"/>
    <w:rsid w:val="006B54F9"/>
    <w:rsid w:val="006D45A0"/>
    <w:rsid w:val="006D6628"/>
    <w:rsid w:val="006E0ABE"/>
    <w:rsid w:val="006E2999"/>
    <w:rsid w:val="006E6867"/>
    <w:rsid w:val="00700947"/>
    <w:rsid w:val="00703AD1"/>
    <w:rsid w:val="007042FD"/>
    <w:rsid w:val="00711878"/>
    <w:rsid w:val="00715102"/>
    <w:rsid w:val="0071532D"/>
    <w:rsid w:val="0071739D"/>
    <w:rsid w:val="00724C21"/>
    <w:rsid w:val="0072613E"/>
    <w:rsid w:val="007303B3"/>
    <w:rsid w:val="007318E7"/>
    <w:rsid w:val="007525B8"/>
    <w:rsid w:val="00763ABC"/>
    <w:rsid w:val="00772864"/>
    <w:rsid w:val="007846B9"/>
    <w:rsid w:val="0078650C"/>
    <w:rsid w:val="007876FF"/>
    <w:rsid w:val="00787FC3"/>
    <w:rsid w:val="00791376"/>
    <w:rsid w:val="007969A7"/>
    <w:rsid w:val="007B315C"/>
    <w:rsid w:val="007B67BC"/>
    <w:rsid w:val="007B7893"/>
    <w:rsid w:val="007C0CF2"/>
    <w:rsid w:val="007D28D5"/>
    <w:rsid w:val="007F2179"/>
    <w:rsid w:val="007F2BEE"/>
    <w:rsid w:val="007F32AA"/>
    <w:rsid w:val="007F3492"/>
    <w:rsid w:val="007F618C"/>
    <w:rsid w:val="00801347"/>
    <w:rsid w:val="00803A50"/>
    <w:rsid w:val="008069C0"/>
    <w:rsid w:val="00807293"/>
    <w:rsid w:val="00814F66"/>
    <w:rsid w:val="008271ED"/>
    <w:rsid w:val="0084325C"/>
    <w:rsid w:val="00847013"/>
    <w:rsid w:val="00866239"/>
    <w:rsid w:val="008723B5"/>
    <w:rsid w:val="00873808"/>
    <w:rsid w:val="008834EE"/>
    <w:rsid w:val="00890D31"/>
    <w:rsid w:val="00891143"/>
    <w:rsid w:val="00892659"/>
    <w:rsid w:val="008930AE"/>
    <w:rsid w:val="00894730"/>
    <w:rsid w:val="00897902"/>
    <w:rsid w:val="008A06EA"/>
    <w:rsid w:val="008A4521"/>
    <w:rsid w:val="008A6F18"/>
    <w:rsid w:val="008A7EF5"/>
    <w:rsid w:val="008C4DB2"/>
    <w:rsid w:val="008C65DF"/>
    <w:rsid w:val="008D5895"/>
    <w:rsid w:val="008D5F52"/>
    <w:rsid w:val="008D609F"/>
    <w:rsid w:val="008D71C0"/>
    <w:rsid w:val="008E3811"/>
    <w:rsid w:val="008E6EE2"/>
    <w:rsid w:val="008F788E"/>
    <w:rsid w:val="0091141D"/>
    <w:rsid w:val="00914138"/>
    <w:rsid w:val="009151EC"/>
    <w:rsid w:val="0093202C"/>
    <w:rsid w:val="00933019"/>
    <w:rsid w:val="00942DD9"/>
    <w:rsid w:val="0094319E"/>
    <w:rsid w:val="00947E28"/>
    <w:rsid w:val="00953318"/>
    <w:rsid w:val="00956965"/>
    <w:rsid w:val="0096472C"/>
    <w:rsid w:val="0096505E"/>
    <w:rsid w:val="0096614C"/>
    <w:rsid w:val="0096615F"/>
    <w:rsid w:val="00967DBE"/>
    <w:rsid w:val="00970FAF"/>
    <w:rsid w:val="00970FF8"/>
    <w:rsid w:val="009867A1"/>
    <w:rsid w:val="0098775D"/>
    <w:rsid w:val="00991CFB"/>
    <w:rsid w:val="009935D1"/>
    <w:rsid w:val="009A25E5"/>
    <w:rsid w:val="009A3AA7"/>
    <w:rsid w:val="009A5D16"/>
    <w:rsid w:val="009A647E"/>
    <w:rsid w:val="009B39A2"/>
    <w:rsid w:val="009B3FF6"/>
    <w:rsid w:val="009C3E37"/>
    <w:rsid w:val="009C444A"/>
    <w:rsid w:val="009C6359"/>
    <w:rsid w:val="009D2E95"/>
    <w:rsid w:val="009D2E9C"/>
    <w:rsid w:val="009D5CB6"/>
    <w:rsid w:val="009E13DA"/>
    <w:rsid w:val="009E5197"/>
    <w:rsid w:val="009F2635"/>
    <w:rsid w:val="00A00B32"/>
    <w:rsid w:val="00A07905"/>
    <w:rsid w:val="00A139D6"/>
    <w:rsid w:val="00A168D1"/>
    <w:rsid w:val="00A21319"/>
    <w:rsid w:val="00A219A0"/>
    <w:rsid w:val="00A24736"/>
    <w:rsid w:val="00A26462"/>
    <w:rsid w:val="00A31F4B"/>
    <w:rsid w:val="00A33985"/>
    <w:rsid w:val="00A34D53"/>
    <w:rsid w:val="00A35BEB"/>
    <w:rsid w:val="00A36C9F"/>
    <w:rsid w:val="00A40758"/>
    <w:rsid w:val="00A651AD"/>
    <w:rsid w:val="00A71B1D"/>
    <w:rsid w:val="00A72A0C"/>
    <w:rsid w:val="00A7423B"/>
    <w:rsid w:val="00A76DC4"/>
    <w:rsid w:val="00A861EC"/>
    <w:rsid w:val="00A86996"/>
    <w:rsid w:val="00A90E03"/>
    <w:rsid w:val="00A91467"/>
    <w:rsid w:val="00A9185B"/>
    <w:rsid w:val="00A92507"/>
    <w:rsid w:val="00A97B7D"/>
    <w:rsid w:val="00A97C41"/>
    <w:rsid w:val="00AA0999"/>
    <w:rsid w:val="00AA23BD"/>
    <w:rsid w:val="00AA49D6"/>
    <w:rsid w:val="00AA78FE"/>
    <w:rsid w:val="00AB03B7"/>
    <w:rsid w:val="00AB20CD"/>
    <w:rsid w:val="00AB2664"/>
    <w:rsid w:val="00AC0583"/>
    <w:rsid w:val="00AD12F1"/>
    <w:rsid w:val="00AE13FF"/>
    <w:rsid w:val="00AE4257"/>
    <w:rsid w:val="00AF2E15"/>
    <w:rsid w:val="00AF4531"/>
    <w:rsid w:val="00AF5BD0"/>
    <w:rsid w:val="00AF672C"/>
    <w:rsid w:val="00AF72B1"/>
    <w:rsid w:val="00B05670"/>
    <w:rsid w:val="00B14DE2"/>
    <w:rsid w:val="00B17842"/>
    <w:rsid w:val="00B203D2"/>
    <w:rsid w:val="00B204B2"/>
    <w:rsid w:val="00B220F2"/>
    <w:rsid w:val="00B23656"/>
    <w:rsid w:val="00B25F02"/>
    <w:rsid w:val="00B36DF9"/>
    <w:rsid w:val="00B4024E"/>
    <w:rsid w:val="00B41AE4"/>
    <w:rsid w:val="00B5268C"/>
    <w:rsid w:val="00B526EF"/>
    <w:rsid w:val="00B55DBB"/>
    <w:rsid w:val="00B61665"/>
    <w:rsid w:val="00B635FE"/>
    <w:rsid w:val="00B71EB8"/>
    <w:rsid w:val="00B72267"/>
    <w:rsid w:val="00B77480"/>
    <w:rsid w:val="00B90B8B"/>
    <w:rsid w:val="00B942FE"/>
    <w:rsid w:val="00B94A2C"/>
    <w:rsid w:val="00BA29BD"/>
    <w:rsid w:val="00BA4911"/>
    <w:rsid w:val="00BA70EB"/>
    <w:rsid w:val="00BA71A1"/>
    <w:rsid w:val="00BB1063"/>
    <w:rsid w:val="00BB41BE"/>
    <w:rsid w:val="00BB7A2C"/>
    <w:rsid w:val="00BC2B92"/>
    <w:rsid w:val="00BD08D8"/>
    <w:rsid w:val="00BE1DB0"/>
    <w:rsid w:val="00BE2EE8"/>
    <w:rsid w:val="00BE4295"/>
    <w:rsid w:val="00BE74BC"/>
    <w:rsid w:val="00BF0481"/>
    <w:rsid w:val="00BF6863"/>
    <w:rsid w:val="00C04293"/>
    <w:rsid w:val="00C24717"/>
    <w:rsid w:val="00C254CB"/>
    <w:rsid w:val="00C3163B"/>
    <w:rsid w:val="00C32538"/>
    <w:rsid w:val="00C34929"/>
    <w:rsid w:val="00C357A8"/>
    <w:rsid w:val="00C40FFE"/>
    <w:rsid w:val="00C426EF"/>
    <w:rsid w:val="00C5300E"/>
    <w:rsid w:val="00C65198"/>
    <w:rsid w:val="00C75B9B"/>
    <w:rsid w:val="00C76062"/>
    <w:rsid w:val="00C82F01"/>
    <w:rsid w:val="00C834BF"/>
    <w:rsid w:val="00C86E85"/>
    <w:rsid w:val="00C87741"/>
    <w:rsid w:val="00C921A7"/>
    <w:rsid w:val="00C929F4"/>
    <w:rsid w:val="00C977A9"/>
    <w:rsid w:val="00CC45FF"/>
    <w:rsid w:val="00CC4B16"/>
    <w:rsid w:val="00CC5015"/>
    <w:rsid w:val="00CC73B8"/>
    <w:rsid w:val="00CD123A"/>
    <w:rsid w:val="00CD30EF"/>
    <w:rsid w:val="00CD3BD5"/>
    <w:rsid w:val="00CD526E"/>
    <w:rsid w:val="00CE4C0D"/>
    <w:rsid w:val="00CF0A02"/>
    <w:rsid w:val="00CF75DD"/>
    <w:rsid w:val="00D1393D"/>
    <w:rsid w:val="00D258A9"/>
    <w:rsid w:val="00D36EEB"/>
    <w:rsid w:val="00D4742C"/>
    <w:rsid w:val="00D537A7"/>
    <w:rsid w:val="00D56C68"/>
    <w:rsid w:val="00D6140E"/>
    <w:rsid w:val="00D657DC"/>
    <w:rsid w:val="00D66A8E"/>
    <w:rsid w:val="00D7474E"/>
    <w:rsid w:val="00D83BF7"/>
    <w:rsid w:val="00D9059F"/>
    <w:rsid w:val="00DA2A61"/>
    <w:rsid w:val="00DA79A7"/>
    <w:rsid w:val="00DB234E"/>
    <w:rsid w:val="00DC17EA"/>
    <w:rsid w:val="00DC4B3E"/>
    <w:rsid w:val="00DD138C"/>
    <w:rsid w:val="00DE187E"/>
    <w:rsid w:val="00DF2206"/>
    <w:rsid w:val="00DF5298"/>
    <w:rsid w:val="00DF6B72"/>
    <w:rsid w:val="00E0411D"/>
    <w:rsid w:val="00E042C5"/>
    <w:rsid w:val="00E123D4"/>
    <w:rsid w:val="00E2558E"/>
    <w:rsid w:val="00E30123"/>
    <w:rsid w:val="00E32DB3"/>
    <w:rsid w:val="00E34CF3"/>
    <w:rsid w:val="00E36490"/>
    <w:rsid w:val="00E455FE"/>
    <w:rsid w:val="00E51F41"/>
    <w:rsid w:val="00E5446F"/>
    <w:rsid w:val="00E54A16"/>
    <w:rsid w:val="00E64E48"/>
    <w:rsid w:val="00E65C57"/>
    <w:rsid w:val="00E73AB3"/>
    <w:rsid w:val="00E8188B"/>
    <w:rsid w:val="00E8276A"/>
    <w:rsid w:val="00E830DA"/>
    <w:rsid w:val="00E91B80"/>
    <w:rsid w:val="00E91BD7"/>
    <w:rsid w:val="00EA3016"/>
    <w:rsid w:val="00EB1ABB"/>
    <w:rsid w:val="00EB1D0F"/>
    <w:rsid w:val="00EB1EB2"/>
    <w:rsid w:val="00EB46A9"/>
    <w:rsid w:val="00EB4A61"/>
    <w:rsid w:val="00EC6E1A"/>
    <w:rsid w:val="00ED3BD3"/>
    <w:rsid w:val="00ED4490"/>
    <w:rsid w:val="00ED7977"/>
    <w:rsid w:val="00EE43CA"/>
    <w:rsid w:val="00EE480F"/>
    <w:rsid w:val="00EE57AF"/>
    <w:rsid w:val="00EF2D0B"/>
    <w:rsid w:val="00EF2D48"/>
    <w:rsid w:val="00EF46DB"/>
    <w:rsid w:val="00F04964"/>
    <w:rsid w:val="00F051F8"/>
    <w:rsid w:val="00F07C94"/>
    <w:rsid w:val="00F136ED"/>
    <w:rsid w:val="00F13886"/>
    <w:rsid w:val="00F13BFB"/>
    <w:rsid w:val="00F22CED"/>
    <w:rsid w:val="00F45436"/>
    <w:rsid w:val="00F53BC6"/>
    <w:rsid w:val="00F54048"/>
    <w:rsid w:val="00F5677F"/>
    <w:rsid w:val="00F623E9"/>
    <w:rsid w:val="00F65577"/>
    <w:rsid w:val="00F92F53"/>
    <w:rsid w:val="00FA124B"/>
    <w:rsid w:val="00FB19B5"/>
    <w:rsid w:val="00FB2327"/>
    <w:rsid w:val="00FB49C5"/>
    <w:rsid w:val="00FC17DB"/>
    <w:rsid w:val="00FC3755"/>
    <w:rsid w:val="00FC5A77"/>
    <w:rsid w:val="00FC78CB"/>
    <w:rsid w:val="00FD4C1C"/>
    <w:rsid w:val="00FF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1">
      <o:colormru v:ext="edit" colors="#913533"/>
    </o:shapedefaults>
    <o:shapelayout v:ext="edit">
      <o:idmap v:ext="edit" data="1"/>
    </o:shapelayout>
  </w:shapeDefaults>
  <w:doNotEmbedSmartTags/>
  <w:decimalSymbol w:val=","/>
  <w:listSeparator w:val=";"/>
  <w14:docId w14:val="4B3C5E53"/>
  <w15:docId w15:val="{3D7E9399-F542-4610-8176-FE288671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w Cen MT" w:eastAsia="Tw Cen MT" w:hAnsi="Tw Cen MT" w:cs="Times New Roman"/>
        <w:lang w:val="fr-FR" w:eastAsia="fr-FR" w:bidi="ar-SA"/>
      </w:rPr>
    </w:rPrDefault>
    <w:pPrDefault/>
  </w:docDefaults>
  <w:latentStyles w:defLockedState="1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4A4B52"/>
    <w:pPr>
      <w:spacing w:after="180" w:line="264" w:lineRule="auto"/>
    </w:pPr>
    <w:rPr>
      <w:rFonts w:ascii="Century Gothic" w:hAnsi="Century Gothic"/>
      <w:sz w:val="22"/>
      <w:szCs w:val="23"/>
      <w:lang w:eastAsia="en-US"/>
    </w:rPr>
  </w:style>
  <w:style w:type="paragraph" w:styleId="Titre1">
    <w:name w:val="heading 1"/>
    <w:basedOn w:val="Normal"/>
    <w:next w:val="Normal"/>
    <w:link w:val="Titre1Car"/>
    <w:locked/>
    <w:rsid w:val="00C834BF"/>
    <w:pPr>
      <w:spacing w:before="300" w:after="80" w:line="240" w:lineRule="auto"/>
      <w:outlineLvl w:val="0"/>
    </w:pPr>
    <w:rPr>
      <w:caps/>
      <w:color w:val="323232"/>
      <w:sz w:val="32"/>
      <w:szCs w:val="32"/>
    </w:rPr>
  </w:style>
  <w:style w:type="paragraph" w:styleId="Titre2">
    <w:name w:val="heading 2"/>
    <w:basedOn w:val="Normal"/>
    <w:next w:val="Normal"/>
    <w:link w:val="Titre2Car"/>
    <w:locked/>
    <w:rsid w:val="00C834BF"/>
    <w:pPr>
      <w:spacing w:before="240" w:after="80"/>
      <w:outlineLvl w:val="1"/>
    </w:pPr>
    <w:rPr>
      <w:b/>
      <w:bCs/>
      <w:color w:val="595959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locked/>
    <w:rsid w:val="00C834BF"/>
    <w:pPr>
      <w:spacing w:before="240" w:after="60"/>
      <w:outlineLvl w:val="2"/>
    </w:pPr>
    <w:rPr>
      <w:b/>
      <w:bCs/>
      <w:color w:val="000000"/>
      <w:spacing w:val="10"/>
    </w:rPr>
  </w:style>
  <w:style w:type="paragraph" w:styleId="Titre4">
    <w:name w:val="heading 4"/>
    <w:basedOn w:val="Normal"/>
    <w:next w:val="Normal"/>
    <w:link w:val="Titre4Car"/>
    <w:locked/>
    <w:rsid w:val="00C834BF"/>
    <w:pPr>
      <w:spacing w:before="240" w:after="0"/>
      <w:outlineLvl w:val="3"/>
    </w:pPr>
    <w:rPr>
      <w:caps/>
      <w:spacing w:val="14"/>
      <w:szCs w:val="22"/>
    </w:rPr>
  </w:style>
  <w:style w:type="paragraph" w:styleId="Titre5">
    <w:name w:val="heading 5"/>
    <w:basedOn w:val="Normal"/>
    <w:next w:val="Normal"/>
    <w:link w:val="Titre5Car"/>
    <w:locked/>
    <w:rsid w:val="00C834BF"/>
    <w:pPr>
      <w:spacing w:before="200" w:after="0"/>
      <w:outlineLvl w:val="4"/>
    </w:pPr>
    <w:rPr>
      <w:b/>
      <w:bCs/>
      <w:color w:val="323232"/>
      <w:spacing w:val="10"/>
    </w:rPr>
  </w:style>
  <w:style w:type="paragraph" w:styleId="Titre6">
    <w:name w:val="heading 6"/>
    <w:basedOn w:val="Normal"/>
    <w:next w:val="Normal"/>
    <w:link w:val="Titre6Car"/>
    <w:locked/>
    <w:rsid w:val="00C834BF"/>
    <w:pPr>
      <w:spacing w:after="0"/>
      <w:outlineLvl w:val="5"/>
    </w:pPr>
    <w:rPr>
      <w:b/>
      <w:bCs/>
      <w:color w:val="9F2936"/>
      <w:spacing w:val="10"/>
    </w:rPr>
  </w:style>
  <w:style w:type="paragraph" w:styleId="Titre7">
    <w:name w:val="heading 7"/>
    <w:basedOn w:val="Normal"/>
    <w:next w:val="Normal"/>
    <w:link w:val="Titre7Car"/>
    <w:locked/>
    <w:rsid w:val="00C834BF"/>
    <w:pPr>
      <w:spacing w:after="0"/>
      <w:outlineLvl w:val="6"/>
    </w:pPr>
    <w:rPr>
      <w:smallCaps/>
      <w:color w:val="000000"/>
      <w:spacing w:val="10"/>
    </w:rPr>
  </w:style>
  <w:style w:type="paragraph" w:styleId="Titre8">
    <w:name w:val="heading 8"/>
    <w:basedOn w:val="Normal"/>
    <w:next w:val="Normal"/>
    <w:link w:val="Titre8Car"/>
    <w:locked/>
    <w:rsid w:val="00C834BF"/>
    <w:pPr>
      <w:spacing w:after="0"/>
      <w:outlineLvl w:val="7"/>
    </w:pPr>
    <w:rPr>
      <w:b/>
      <w:bCs/>
      <w:i/>
      <w:iCs/>
      <w:color w:val="595959"/>
      <w:spacing w:val="10"/>
      <w:sz w:val="24"/>
      <w:szCs w:val="24"/>
    </w:rPr>
  </w:style>
  <w:style w:type="paragraph" w:styleId="Titre9">
    <w:name w:val="heading 9"/>
    <w:basedOn w:val="Normal"/>
    <w:next w:val="Normal"/>
    <w:link w:val="Titre9Car"/>
    <w:locked/>
    <w:rsid w:val="00C834BF"/>
    <w:pPr>
      <w:spacing w:after="0"/>
      <w:outlineLvl w:val="8"/>
    </w:pPr>
    <w:rPr>
      <w:b/>
      <w:bCs/>
      <w:caps/>
      <w:color w:val="1B587C"/>
      <w:spacing w:val="40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locked/>
    <w:rsid w:val="00C834B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V-Normal">
    <w:name w:val="CV - Normal"/>
    <w:basedOn w:val="Normal"/>
    <w:qFormat/>
    <w:rsid w:val="00E34CF3"/>
    <w:pPr>
      <w:spacing w:before="120" w:after="0" w:line="360" w:lineRule="auto"/>
    </w:pPr>
    <w:rPr>
      <w:color w:val="000000" w:themeColor="text1"/>
      <w:sz w:val="20"/>
    </w:rPr>
  </w:style>
  <w:style w:type="paragraph" w:customStyle="1" w:styleId="CV-TitreExpriences">
    <w:name w:val="CV - TitreExpériences"/>
    <w:basedOn w:val="Normal"/>
    <w:qFormat/>
    <w:rsid w:val="00E34CF3"/>
    <w:pPr>
      <w:spacing w:before="360" w:after="120"/>
      <w:jc w:val="center"/>
    </w:pPr>
    <w:rPr>
      <w:b/>
      <w:bCs/>
      <w:smallCaps/>
      <w:color w:val="FFFFFF" w:themeColor="background1"/>
      <w:sz w:val="32"/>
    </w:rPr>
  </w:style>
  <w:style w:type="paragraph" w:customStyle="1" w:styleId="CV-SousSousTche">
    <w:name w:val="CV - SousSousTâche"/>
    <w:basedOn w:val="CV-SousTaches"/>
    <w:rsid w:val="00B204B2"/>
    <w:pPr>
      <w:numPr>
        <w:ilvl w:val="2"/>
      </w:numPr>
      <w:spacing w:before="0" w:line="240" w:lineRule="auto"/>
    </w:pPr>
  </w:style>
  <w:style w:type="paragraph" w:customStyle="1" w:styleId="CV-Carrs">
    <w:name w:val="CV - Carrés"/>
    <w:basedOn w:val="CV-Socit"/>
    <w:rsid w:val="00BA29BD"/>
    <w:rPr>
      <w:noProof/>
      <w:lang w:eastAsia="fr-FR"/>
    </w:rPr>
  </w:style>
  <w:style w:type="paragraph" w:customStyle="1" w:styleId="CV-Date">
    <w:name w:val="CV - Date"/>
    <w:basedOn w:val="CV-Normal"/>
    <w:rsid w:val="00BA29BD"/>
    <w:pPr>
      <w:spacing w:line="240" w:lineRule="auto"/>
      <w:jc w:val="center"/>
    </w:pPr>
    <w:rPr>
      <w:b/>
    </w:rPr>
  </w:style>
  <w:style w:type="paragraph" w:customStyle="1" w:styleId="CV-Icone">
    <w:name w:val="CV - Icone"/>
    <w:basedOn w:val="CV-Normal"/>
    <w:rsid w:val="00CE4C0D"/>
    <w:pPr>
      <w:jc w:val="center"/>
    </w:pPr>
    <w:rPr>
      <w:noProof/>
      <w:lang w:eastAsia="fr-FR"/>
    </w:rPr>
  </w:style>
  <w:style w:type="paragraph" w:styleId="Textedebulles">
    <w:name w:val="Balloon Text"/>
    <w:basedOn w:val="Normal"/>
    <w:link w:val="TextedebullesCar"/>
    <w:semiHidden/>
    <w:locked/>
    <w:rsid w:val="00C834BF"/>
    <w:rPr>
      <w:rFonts w:eastAsia="Times New Roman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locked/>
    <w:rsid w:val="00C834BF"/>
    <w:rPr>
      <w:rFonts w:eastAsia="Times New Roman" w:hAnsi="Tahoma" w:cs="Times New Roman"/>
      <w:sz w:val="16"/>
      <w:szCs w:val="16"/>
      <w:lang w:val="fr-FR"/>
    </w:rPr>
  </w:style>
  <w:style w:type="numbering" w:customStyle="1" w:styleId="CV-ListeTche">
    <w:name w:val="CV - ListeTâche"/>
    <w:uiPriority w:val="99"/>
    <w:rsid w:val="003232BE"/>
    <w:pPr>
      <w:numPr>
        <w:numId w:val="2"/>
      </w:numPr>
    </w:pPr>
  </w:style>
  <w:style w:type="numbering" w:customStyle="1" w:styleId="CV-Liste">
    <w:name w:val="CV - Liste"/>
    <w:uiPriority w:val="99"/>
    <w:rsid w:val="00F04964"/>
    <w:pPr>
      <w:numPr>
        <w:numId w:val="27"/>
      </w:numPr>
    </w:pPr>
  </w:style>
  <w:style w:type="paragraph" w:customStyle="1" w:styleId="CV-TitreCV">
    <w:name w:val="CV - Titre CV"/>
    <w:basedOn w:val="Normal"/>
    <w:qFormat/>
    <w:rsid w:val="00F04964"/>
    <w:pPr>
      <w:jc w:val="center"/>
    </w:pPr>
    <w:rPr>
      <w:b/>
      <w:color w:val="262626" w:themeColor="text1" w:themeTint="D9"/>
      <w:sz w:val="32"/>
      <w:szCs w:val="32"/>
    </w:rPr>
  </w:style>
  <w:style w:type="character" w:customStyle="1" w:styleId="Titre1Car">
    <w:name w:val="Titre 1 Car"/>
    <w:basedOn w:val="Policepardfaut"/>
    <w:link w:val="Titre1"/>
    <w:semiHidden/>
    <w:locked/>
    <w:rsid w:val="00C834BF"/>
    <w:rPr>
      <w:rFonts w:ascii="Tw Cen MT" w:hAnsi="Tw Cen MT" w:cs="Times New Roman"/>
      <w:caps/>
      <w:color w:val="323232"/>
      <w:sz w:val="32"/>
      <w:szCs w:val="32"/>
    </w:rPr>
  </w:style>
  <w:style w:type="character" w:customStyle="1" w:styleId="Titre2Car">
    <w:name w:val="Titre 2 Car"/>
    <w:basedOn w:val="Policepardfaut"/>
    <w:link w:val="Titre2"/>
    <w:semiHidden/>
    <w:locked/>
    <w:rsid w:val="00C834BF"/>
    <w:rPr>
      <w:rFonts w:cs="Times New Roman"/>
      <w:b/>
      <w:bCs/>
      <w:color w:val="595959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semiHidden/>
    <w:locked/>
    <w:rsid w:val="00C834BF"/>
    <w:rPr>
      <w:rFonts w:cs="Times New Roman"/>
      <w:b/>
      <w:bCs/>
      <w:color w:val="000000"/>
      <w:spacing w:val="10"/>
      <w:sz w:val="23"/>
    </w:rPr>
  </w:style>
  <w:style w:type="character" w:customStyle="1" w:styleId="Titre4Car">
    <w:name w:val="Titre 4 Car"/>
    <w:basedOn w:val="Policepardfaut"/>
    <w:link w:val="Titre4"/>
    <w:semiHidden/>
    <w:locked/>
    <w:rsid w:val="00C834BF"/>
    <w:rPr>
      <w:rFonts w:cs="Times New Roman"/>
      <w:caps/>
      <w:spacing w:val="14"/>
    </w:rPr>
  </w:style>
  <w:style w:type="character" w:customStyle="1" w:styleId="Titre5Car">
    <w:name w:val="Titre 5 Car"/>
    <w:basedOn w:val="Policepardfaut"/>
    <w:link w:val="Titre5"/>
    <w:semiHidden/>
    <w:locked/>
    <w:rsid w:val="00C834BF"/>
    <w:rPr>
      <w:rFonts w:cs="Times New Roman"/>
      <w:b/>
      <w:bCs/>
      <w:color w:val="323232"/>
      <w:spacing w:val="10"/>
      <w:sz w:val="23"/>
    </w:rPr>
  </w:style>
  <w:style w:type="character" w:customStyle="1" w:styleId="Titre6Car">
    <w:name w:val="Titre 6 Car"/>
    <w:basedOn w:val="Policepardfaut"/>
    <w:link w:val="Titre6"/>
    <w:semiHidden/>
    <w:locked/>
    <w:rsid w:val="00C834BF"/>
    <w:rPr>
      <w:rFonts w:cs="Times New Roman"/>
      <w:b/>
      <w:bCs/>
      <w:color w:val="9F2936"/>
      <w:spacing w:val="10"/>
      <w:sz w:val="23"/>
    </w:rPr>
  </w:style>
  <w:style w:type="character" w:customStyle="1" w:styleId="Titre7Car">
    <w:name w:val="Titre 7 Car"/>
    <w:basedOn w:val="Policepardfaut"/>
    <w:link w:val="Titre7"/>
    <w:semiHidden/>
    <w:locked/>
    <w:rsid w:val="00C834BF"/>
    <w:rPr>
      <w:rFonts w:cs="Times New Roman"/>
      <w:smallCaps/>
      <w:color w:val="000000"/>
      <w:spacing w:val="10"/>
      <w:sz w:val="23"/>
    </w:rPr>
  </w:style>
  <w:style w:type="character" w:customStyle="1" w:styleId="Titre8Car">
    <w:name w:val="Titre 8 Car"/>
    <w:basedOn w:val="Policepardfaut"/>
    <w:link w:val="Titre8"/>
    <w:semiHidden/>
    <w:locked/>
    <w:rsid w:val="00C834BF"/>
    <w:rPr>
      <w:rFonts w:cs="Times New Roman"/>
      <w:b/>
      <w:bCs/>
      <w:i/>
      <w:iCs/>
      <w:color w:val="595959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semiHidden/>
    <w:locked/>
    <w:rsid w:val="00C834BF"/>
    <w:rPr>
      <w:rFonts w:cs="Times New Roman"/>
      <w:b/>
      <w:bCs/>
      <w:caps/>
      <w:color w:val="1B587C"/>
      <w:spacing w:val="40"/>
      <w:sz w:val="20"/>
      <w:szCs w:val="20"/>
    </w:rPr>
  </w:style>
  <w:style w:type="character" w:styleId="Lienhypertexte">
    <w:name w:val="Hyperlink"/>
    <w:basedOn w:val="Policepardfaut"/>
    <w:semiHidden/>
    <w:locked/>
    <w:rsid w:val="00C834BF"/>
    <w:rPr>
      <w:rFonts w:cs="Times New Roman"/>
      <w:color w:val="6B9F25"/>
      <w:u w:val="single"/>
    </w:rPr>
  </w:style>
  <w:style w:type="paragraph" w:customStyle="1" w:styleId="CV-TitreComptences">
    <w:name w:val="CV - TitreCompétences"/>
    <w:basedOn w:val="CV-TitreExpriences"/>
    <w:qFormat/>
    <w:rsid w:val="004853DF"/>
    <w:pPr>
      <w:spacing w:before="0" w:after="0"/>
      <w:jc w:val="left"/>
    </w:pPr>
    <w:rPr>
      <w:color w:val="auto"/>
      <w:sz w:val="24"/>
    </w:rPr>
  </w:style>
  <w:style w:type="paragraph" w:customStyle="1" w:styleId="CV-AdresseSOLUTEC">
    <w:name w:val="CV - AdresseSOLUTEC"/>
    <w:basedOn w:val="Normal"/>
    <w:rsid w:val="008A7EF5"/>
    <w:pPr>
      <w:tabs>
        <w:tab w:val="center" w:pos="4320"/>
        <w:tab w:val="right" w:pos="8640"/>
      </w:tabs>
      <w:spacing w:after="0" w:line="240" w:lineRule="auto"/>
      <w:jc w:val="center"/>
    </w:pPr>
    <w:rPr>
      <w:sz w:val="12"/>
      <w:szCs w:val="12"/>
    </w:rPr>
  </w:style>
  <w:style w:type="paragraph" w:customStyle="1" w:styleId="CV-Role">
    <w:name w:val="CV - Role"/>
    <w:basedOn w:val="CV-TitreExpriences"/>
    <w:qFormat/>
    <w:rsid w:val="00044600"/>
    <w:rPr>
      <w:color w:val="auto"/>
    </w:rPr>
  </w:style>
  <w:style w:type="paragraph" w:styleId="Tabledesrfrencesjuridiques">
    <w:name w:val="table of authorities"/>
    <w:basedOn w:val="Normal"/>
    <w:next w:val="Normal"/>
    <w:semiHidden/>
    <w:locked/>
    <w:rsid w:val="00C834BF"/>
    <w:pPr>
      <w:ind w:left="220" w:hanging="220"/>
    </w:pPr>
  </w:style>
  <w:style w:type="paragraph" w:styleId="TM1">
    <w:name w:val="toc 1"/>
    <w:basedOn w:val="Normal"/>
    <w:next w:val="Normal"/>
    <w:autoRedefine/>
    <w:semiHidden/>
    <w:locked/>
    <w:rsid w:val="00C834BF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323232"/>
    </w:rPr>
  </w:style>
  <w:style w:type="paragraph" w:styleId="TM2">
    <w:name w:val="toc 2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M3">
    <w:name w:val="toc 3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M4">
    <w:name w:val="toc 4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M5">
    <w:name w:val="toc 5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M6">
    <w:name w:val="toc 6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M7">
    <w:name w:val="toc 7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M8">
    <w:name w:val="toc 8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M9">
    <w:name w:val="toc 9"/>
    <w:basedOn w:val="Normal"/>
    <w:next w:val="Normal"/>
    <w:autoRedefine/>
    <w:semiHidden/>
    <w:locked/>
    <w:rsid w:val="00C834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V-ExprienceTitre">
    <w:name w:val="CV - ExpérienceTitre"/>
    <w:basedOn w:val="Normal"/>
    <w:qFormat/>
    <w:rsid w:val="00BA29BD"/>
    <w:pPr>
      <w:spacing w:before="360" w:after="0" w:line="240" w:lineRule="auto"/>
    </w:pPr>
    <w:rPr>
      <w:b/>
      <w:bCs/>
      <w:caps/>
      <w:color w:val="000000" w:themeColor="text1"/>
      <w:szCs w:val="24"/>
    </w:rPr>
  </w:style>
  <w:style w:type="numbering" w:customStyle="1" w:styleId="Styledelistecentral">
    <w:name w:val="Style de liste central"/>
    <w:locked/>
    <w:rsid w:val="004A7B27"/>
    <w:pPr>
      <w:numPr>
        <w:numId w:val="1"/>
      </w:numPr>
    </w:pPr>
  </w:style>
  <w:style w:type="paragraph" w:styleId="Explorateurdedocuments">
    <w:name w:val="Document Map"/>
    <w:basedOn w:val="Normal"/>
    <w:semiHidden/>
    <w:locked/>
    <w:rsid w:val="00252E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V-SousTaches">
    <w:name w:val="CV - SousTaches"/>
    <w:basedOn w:val="CV-Normal"/>
    <w:rsid w:val="00250CC9"/>
    <w:pPr>
      <w:numPr>
        <w:ilvl w:val="1"/>
        <w:numId w:val="4"/>
      </w:numPr>
      <w:spacing w:line="276" w:lineRule="auto"/>
      <w:contextualSpacing/>
    </w:pPr>
    <w:rPr>
      <w:rFonts w:eastAsiaTheme="minorHAnsi" w:cstheme="minorBidi"/>
      <w:color w:val="0D0D0D" w:themeColor="text1" w:themeTint="F2"/>
      <w:szCs w:val="22"/>
    </w:rPr>
  </w:style>
  <w:style w:type="paragraph" w:customStyle="1" w:styleId="CV-Fonction">
    <w:name w:val="CV - Fonction"/>
    <w:basedOn w:val="CV-Normal"/>
    <w:qFormat/>
    <w:rsid w:val="00403B14"/>
    <w:pPr>
      <w:spacing w:line="240" w:lineRule="auto"/>
    </w:pPr>
    <w:rPr>
      <w:b/>
      <w:i/>
      <w:color w:val="595959" w:themeColor="text1" w:themeTint="A6"/>
    </w:rPr>
  </w:style>
  <w:style w:type="paragraph" w:customStyle="1" w:styleId="CV-Socit">
    <w:name w:val="CV - Société"/>
    <w:basedOn w:val="CV-Normal"/>
    <w:rsid w:val="00BA29BD"/>
    <w:pPr>
      <w:spacing w:before="360" w:line="240" w:lineRule="auto"/>
      <w:jc w:val="right"/>
    </w:pPr>
  </w:style>
  <w:style w:type="paragraph" w:customStyle="1" w:styleId="CV-Comptences">
    <w:name w:val="CV - Compétences"/>
    <w:basedOn w:val="Normal"/>
    <w:qFormat/>
    <w:rsid w:val="00134814"/>
    <w:pPr>
      <w:spacing w:after="120"/>
      <w:ind w:left="170"/>
    </w:pPr>
    <w:rPr>
      <w:color w:val="FFFFFF" w:themeColor="background1"/>
      <w:lang w:val="en-US"/>
    </w:rPr>
  </w:style>
  <w:style w:type="paragraph" w:customStyle="1" w:styleId="CV-Pieddepage">
    <w:name w:val="CV - Pied de page"/>
    <w:basedOn w:val="Normal"/>
    <w:qFormat/>
    <w:rsid w:val="008A7EF5"/>
    <w:pPr>
      <w:tabs>
        <w:tab w:val="center" w:pos="4320"/>
        <w:tab w:val="right" w:pos="8640"/>
      </w:tabs>
      <w:spacing w:after="0"/>
    </w:pPr>
    <w:rPr>
      <w:sz w:val="16"/>
    </w:rPr>
  </w:style>
  <w:style w:type="paragraph" w:customStyle="1" w:styleId="CV-Trigramme">
    <w:name w:val="CV - Trigramme"/>
    <w:basedOn w:val="Normal"/>
    <w:rsid w:val="00AF5BD0"/>
    <w:pPr>
      <w:jc w:val="center"/>
    </w:pPr>
    <w:rPr>
      <w:color w:val="000000" w:themeColor="text1"/>
    </w:rPr>
  </w:style>
  <w:style w:type="paragraph" w:customStyle="1" w:styleId="CV-EnvironnementTechnique">
    <w:name w:val="CV - Environnement Technique"/>
    <w:basedOn w:val="Normal"/>
    <w:rsid w:val="009D5CB6"/>
    <w:pPr>
      <w:spacing w:after="0"/>
    </w:pPr>
    <w:rPr>
      <w:color w:val="FFFFFF" w:themeColor="background1"/>
      <w:lang w:val="en-US"/>
    </w:rPr>
  </w:style>
  <w:style w:type="paragraph" w:customStyle="1" w:styleId="CV-Tche">
    <w:name w:val="CV - Tâche"/>
    <w:basedOn w:val="CV-Normal"/>
    <w:next w:val="CV-SousTaches"/>
    <w:qFormat/>
    <w:rsid w:val="00403B14"/>
    <w:pPr>
      <w:numPr>
        <w:numId w:val="4"/>
      </w:numPr>
      <w:spacing w:line="240" w:lineRule="auto"/>
    </w:pPr>
    <w:rPr>
      <w:b/>
      <w:color w:val="943634" w:themeColor="accent2" w:themeShade="BF"/>
    </w:rPr>
  </w:style>
  <w:style w:type="character" w:styleId="Textedelespacerserv">
    <w:name w:val="Placeholder Text"/>
    <w:basedOn w:val="Policepardfaut"/>
    <w:uiPriority w:val="99"/>
    <w:semiHidden/>
    <w:locked/>
    <w:rsid w:val="000F683E"/>
    <w:rPr>
      <w:color w:val="808080"/>
    </w:rPr>
  </w:style>
  <w:style w:type="paragraph" w:customStyle="1" w:styleId="CV-Descriptifmission">
    <w:name w:val="CV - Descriptif mission"/>
    <w:basedOn w:val="Normal"/>
    <w:rsid w:val="0037607D"/>
    <w:pPr>
      <w:numPr>
        <w:ilvl w:val="1"/>
        <w:numId w:val="7"/>
      </w:numPr>
      <w:tabs>
        <w:tab w:val="num" w:pos="1980"/>
      </w:tabs>
      <w:spacing w:after="0" w:line="240" w:lineRule="auto"/>
      <w:ind w:left="1979" w:hanging="357"/>
      <w:jc w:val="both"/>
    </w:pPr>
    <w:rPr>
      <w:rFonts w:ascii="Arial" w:eastAsia="Times New Roman" w:hAnsi="Arial"/>
      <w:bCs/>
      <w:i/>
      <w:iCs/>
      <w:szCs w:val="20"/>
      <w:lang w:eastAsia="fr-FR"/>
    </w:rPr>
  </w:style>
  <w:style w:type="paragraph" w:styleId="NormalWeb">
    <w:name w:val="Normal (Web)"/>
    <w:basedOn w:val="Normal"/>
    <w:locked/>
    <w:rsid w:val="0037607D"/>
    <w:pPr>
      <w:spacing w:before="100" w:beforeAutospacing="1" w:after="100" w:afterAutospacing="1" w:line="240" w:lineRule="auto"/>
    </w:pPr>
    <w:rPr>
      <w:rFonts w:ascii="Arial Unicode MS" w:eastAsia="Times New Roman" w:hAnsi="Arial Unicode MS" w:cs="Arial Unicode MS"/>
      <w:sz w:val="24"/>
      <w:szCs w:val="24"/>
      <w:lang w:eastAsia="fr-FR"/>
    </w:rPr>
  </w:style>
  <w:style w:type="numbering" w:customStyle="1" w:styleId="CV-Liste1">
    <w:name w:val="CV - Liste1"/>
    <w:uiPriority w:val="99"/>
    <w:rsid w:val="00BB1063"/>
  </w:style>
  <w:style w:type="numbering" w:customStyle="1" w:styleId="CV-Liste2">
    <w:name w:val="CV - Liste2"/>
    <w:uiPriority w:val="99"/>
    <w:rsid w:val="00BB1063"/>
  </w:style>
  <w:style w:type="numbering" w:customStyle="1" w:styleId="CV-Liste3">
    <w:name w:val="CV - Liste3"/>
    <w:uiPriority w:val="99"/>
    <w:rsid w:val="00BB1063"/>
  </w:style>
  <w:style w:type="numbering" w:customStyle="1" w:styleId="CV-Liste4">
    <w:name w:val="CV - Liste4"/>
    <w:uiPriority w:val="99"/>
    <w:rsid w:val="00BB1063"/>
  </w:style>
  <w:style w:type="numbering" w:customStyle="1" w:styleId="CV-Liste5">
    <w:name w:val="CV - Liste5"/>
    <w:uiPriority w:val="99"/>
    <w:rsid w:val="00BB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Bureautique\3%20-%20COLLABORATEURS\Curriculum%20Vitae\2015%20-%20CV%20-%20Mod&#232;l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0845A-3EB6-454D-BA67-D8E7DACC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2015 - CV - Modèle</Template>
  <TotalTime>98</TotalTime>
  <Pages>4</Pages>
  <Words>787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SOLUTEC</Company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TRIG</dc:subject>
  <dc:creator>Timothée BAUD</dc:creator>
  <cp:keywords>CV Comptétences</cp:keywords>
  <cp:lastModifiedBy>Dorian LOUVIER</cp:lastModifiedBy>
  <cp:revision>4</cp:revision>
  <cp:lastPrinted>2009-09-14T15:46:00Z</cp:lastPrinted>
  <dcterms:created xsi:type="dcterms:W3CDTF">2017-06-13T12:14:00Z</dcterms:created>
  <dcterms:modified xsi:type="dcterms:W3CDTF">2018-03-30T14:30:00Z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TC101927461036</vt:lpwstr>
  </property>
</Properties>
</file>